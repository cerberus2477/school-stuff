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595"/>
        <w:gridCol w:w="255"/>
        <w:gridCol w:w="6940"/>
      </w:tblGrid>
      <w:tr w:rsidR="000629D5" w:rsidTr="0060229F">
        <w:trPr>
          <w:trHeight w:val="4032"/>
        </w:trPr>
        <w:tc>
          <w:tcPr>
            <w:tcW w:w="3595" w:type="dxa"/>
            <w:vAlign w:val="bottom"/>
          </w:tcPr>
          <w:p w:rsidR="000629D5" w:rsidRDefault="000629D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bidi="hu"/>
              </w:rPr>
              <mc:AlternateContent>
                <mc:Choice Requires="wps">
                  <w:drawing>
                    <wp:inline distT="0" distB="0" distL="0" distR="0" wp14:anchorId="53F9BB2C" wp14:editId="4A0C0107">
                      <wp:extent cx="1578634" cy="1578634"/>
                      <wp:effectExtent l="19050" t="19050" r="40640" b="40640"/>
                      <wp:docPr id="2" name="Ellipszis 2" title="Profi arckép egy férfirő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8634" cy="1578634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797CE07" id="Ellipszis 2" o:spid="_x0000_s1026" alt="Cím: Profi arckép egy férfiről" style="width:124.3pt;height:1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55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940" w:type="dxa"/>
            <w:vMerge w:val="restart"/>
            <w:vAlign w:val="center"/>
          </w:tcPr>
          <w:p w:rsidR="000629D5" w:rsidRDefault="000629D5" w:rsidP="00846D4F">
            <w:r w:rsidRPr="00BF09B3">
              <w:rPr>
                <w:lang w:bidi="hu"/>
              </w:rPr>
              <w:t xml:space="preserve">Kedves </w:t>
            </w:r>
            <w:r w:rsidR="0060229F" w:rsidRPr="0060229F">
              <w:t>Pályázati Bizottság</w:t>
            </w:r>
            <w:r w:rsidRPr="00BF09B3">
              <w:rPr>
                <w:lang w:bidi="hu"/>
              </w:rPr>
              <w:t>!</w:t>
            </w:r>
          </w:p>
          <w:p w:rsidR="00846D4F" w:rsidRPr="00846D4F" w:rsidRDefault="00846D4F" w:rsidP="0060229F"/>
          <w:p w:rsidR="0060229F" w:rsidRPr="0060229F" w:rsidRDefault="0060229F" w:rsidP="0060229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300"/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</w:pPr>
            <w:r w:rsidRPr="0060229F"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  <w:t xml:space="preserve">Szeretném kifejezni mély érdeklődésemet az ERASMUS+ programban való részvétel iránt, és a portugáliai szakmai gyakorlat lehetőségéért. Amikor megtudtam a három hetes gyakorlat lehetőségéről </w:t>
            </w:r>
            <w:proofErr w:type="spellStart"/>
            <w:r w:rsidRPr="0060229F"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  <w:t>Povoa</w:t>
            </w:r>
            <w:proofErr w:type="spellEnd"/>
            <w:r w:rsidRPr="0060229F"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  <w:t xml:space="preserve"> de </w:t>
            </w:r>
            <w:proofErr w:type="spellStart"/>
            <w:r w:rsidRPr="0060229F"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  <w:t>Varzimben</w:t>
            </w:r>
            <w:proofErr w:type="spellEnd"/>
            <w:r w:rsidRPr="0060229F"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  <w:t xml:space="preserve">, Portugáliában, nagyon lelkes lettem, és szeretnék </w:t>
            </w:r>
            <w:proofErr w:type="spellStart"/>
            <w:r w:rsidRPr="0060229F"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  <w:t>továbbfejlődni</w:t>
            </w:r>
            <w:proofErr w:type="spellEnd"/>
            <w:r w:rsidRPr="0060229F"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  <w:t>, valamint értékes nemzetközi tapasztalatokra szert tenni.</w:t>
            </w:r>
          </w:p>
          <w:p w:rsidR="0060229F" w:rsidRPr="0060229F" w:rsidRDefault="0060229F" w:rsidP="0060229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</w:pPr>
            <w:r w:rsidRPr="0060229F"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  <w:t xml:space="preserve">Határozottan úgy gondolom, hogy jelentősen hozzá tudok járulni a program sikeréhez. Tavaly nyáron egy hónapon át barangoltam Európában a párommal a </w:t>
            </w:r>
            <w:proofErr w:type="spellStart"/>
            <w:r w:rsidRPr="0060229F"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  <w:t>Discover</w:t>
            </w:r>
            <w:proofErr w:type="spellEnd"/>
            <w:r w:rsidRPr="0060229F"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  <w:t xml:space="preserve"> EU program keretében. Ez az élmény bizonyította függetlenségemet, megbízhatóságomat és alkalmazkodó képességemet. A saját utazásaink szervezése, váratlan kihívások kezelése és hatékony problémamegoldás megerősítette a problémamegoldó képességeimet. Emellett angol nyelvtudásom, amit egy C1-es szintű nyelvvizsgával igazoltam, lehetővé tette a kommunikációt a helyiekkel és a társutazókkal az egész utazás során. Ráadásul bebizonyítottam, hogy gyorsan tanulok, legyen szó új nyelvekről vagy ismeretlen közlekedési rendszerekkel való navigálásról.</w:t>
            </w:r>
          </w:p>
          <w:p w:rsidR="0060229F" w:rsidRPr="0060229F" w:rsidRDefault="0060229F" w:rsidP="0060229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</w:pPr>
            <w:r w:rsidRPr="0060229F"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  <w:t xml:space="preserve">Továbbá, a számítástechnika és szoftverfejlesztés terén szerzett akadémiai </w:t>
            </w:r>
            <w:proofErr w:type="spellStart"/>
            <w:r w:rsidRPr="0060229F"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  <w:t>háttérem</w:t>
            </w:r>
            <w:proofErr w:type="spellEnd"/>
            <w:r w:rsidRPr="0060229F"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  <w:t xml:space="preserve"> segítségével rendelkezem a szakmai környezetben való kiváló teljesítményhez szükséges tudással és készségekkel. Alig várom, hogy az osztálytermi elméleti ismereteimet valódi helyzetekben alkalmazzam, különösen a portugál profitorientált vállalatoknál. A portugál munkakörnyezetben való elmélyülés által szeretnék betekintést nyerni a szervezeti struktúrákba, a technológiai erőforrásokba és a különböző szerepek betöltéséhez szükséges kvalifikációkba. Ez a tapasztalat nemcsak szakmai fejlődésemet fogja elősegíteni, hanem segít majd tájékozott döntéseket hozni a jövőbeli karrieremmel kapcsolatban.</w:t>
            </w:r>
          </w:p>
          <w:p w:rsidR="0060229F" w:rsidRPr="0060229F" w:rsidRDefault="0060229F" w:rsidP="0060229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</w:pPr>
            <w:r w:rsidRPr="0060229F"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  <w:t>Továbbá, elkötelezett vagyok az összes programon való aktív részvétel mellett, ideértve a strukturált kulturális tevékenységeket és kirándulásokat is. Felismerem a kulturális merülés és a nemzetközi kapcsolatépítés fontosságát a perspektívám kibővítésében és a nemzetközi együttműködés előmozdításában.</w:t>
            </w:r>
            <w:r w:rsidRPr="0060229F"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  <w:br/>
              <w:t>CSAPATÉPÍTÉS</w:t>
            </w:r>
          </w:p>
          <w:p w:rsidR="0060229F" w:rsidRPr="0060229F" w:rsidRDefault="0060229F" w:rsidP="0060229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</w:pPr>
            <w:r w:rsidRPr="0060229F"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  <w:lastRenderedPageBreak/>
              <w:t xml:space="preserve">Összefoglalva, meggyőződésem, hogy korábbi tapasztalataim, akadémiai </w:t>
            </w:r>
            <w:proofErr w:type="spellStart"/>
            <w:r w:rsidRPr="0060229F"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  <w:t>háttérem</w:t>
            </w:r>
            <w:proofErr w:type="spellEnd"/>
            <w:r w:rsidRPr="0060229F"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  <w:t xml:space="preserve"> és a tanulás iránti lelkesedésem alkalmas jelöllé tesznek az ERASMUS+ programra. Alig várom, hogy hozzájáruljak a program sikeréhez, és személyes és szakmai fejlődésemet elősegítsem ezen felbecsülhetetlen lehetőség révén.</w:t>
            </w:r>
          </w:p>
          <w:p w:rsidR="0060229F" w:rsidRPr="0060229F" w:rsidRDefault="0060229F" w:rsidP="0060229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</w:pPr>
            <w:r w:rsidRPr="0060229F"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  <w:t>Köszönöm, hogy figyelembe veszik pályázatom.</w:t>
            </w:r>
          </w:p>
          <w:p w:rsidR="0060229F" w:rsidRPr="0060229F" w:rsidRDefault="0060229F" w:rsidP="0060229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</w:pPr>
            <w:r w:rsidRPr="0060229F">
              <w:rPr>
                <w:rFonts w:eastAsia="Times New Roman" w:cs="Segoe UI"/>
                <w:color w:val="0D0D0D"/>
                <w:sz w:val="24"/>
                <w:szCs w:val="24"/>
                <w:lang w:eastAsia="hu-HU"/>
              </w:rPr>
              <w:t>Tisztelettel, Tábor Tünde</w:t>
            </w:r>
          </w:p>
          <w:p w:rsidR="0060229F" w:rsidRPr="0060229F" w:rsidRDefault="0060229F" w:rsidP="0060229F">
            <w:pPr>
              <w:spacing w:before="720" w:after="720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0229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pict>
                <v:rect id="_x0000_i1099" style="width:0;height:0" o:hralign="center" o:hrstd="t" o:hrnoshade="t" o:hr="t" fillcolor="#0d0d0d" stroked="f"/>
              </w:pict>
            </w:r>
          </w:p>
          <w:p w:rsidR="000629D5" w:rsidRDefault="000629D5" w:rsidP="00846D4F"/>
        </w:tc>
      </w:tr>
      <w:tr w:rsidR="000629D5" w:rsidTr="0060229F">
        <w:trPr>
          <w:trHeight w:val="9504"/>
        </w:trPr>
        <w:tc>
          <w:tcPr>
            <w:tcW w:w="3595" w:type="dxa"/>
            <w:vAlign w:val="bottom"/>
          </w:tcPr>
          <w:p w:rsidR="000629D5" w:rsidRPr="00846D4F" w:rsidRDefault="0060229F" w:rsidP="00846D4F">
            <w:pPr>
              <w:pStyle w:val="Cm"/>
            </w:pPr>
            <w:bookmarkStart w:id="0" w:name="_GoBack" w:colFirst="1" w:colLast="1"/>
            <w:r>
              <w:t>Tábor Tünde</w:t>
            </w:r>
          </w:p>
          <w:p w:rsidR="000629D5" w:rsidRDefault="0060229F" w:rsidP="000629D5">
            <w:pPr>
              <w:pStyle w:val="Alcm"/>
              <w:rPr>
                <w:color w:val="auto"/>
                <w:spacing w:val="1"/>
                <w:w w:val="97"/>
                <w:sz w:val="18"/>
                <w:szCs w:val="22"/>
              </w:rPr>
            </w:pPr>
            <w:r w:rsidRPr="00113C39">
              <w:rPr>
                <w:spacing w:val="0"/>
                <w:w w:val="38"/>
              </w:rPr>
              <w:t xml:space="preserve">12/P </w:t>
            </w:r>
            <w:proofErr w:type="spellStart"/>
            <w:r w:rsidRPr="00113C39">
              <w:rPr>
                <w:spacing w:val="0"/>
                <w:w w:val="38"/>
              </w:rPr>
              <w:t>szoftverfeljesztő</w:t>
            </w:r>
            <w:proofErr w:type="spellEnd"/>
            <w:r w:rsidRPr="00113C39">
              <w:rPr>
                <w:spacing w:val="0"/>
                <w:w w:val="38"/>
              </w:rPr>
              <w:t>- és tesztelő sza</w:t>
            </w:r>
            <w:r w:rsidRPr="00113C39">
              <w:rPr>
                <w:spacing w:val="24"/>
                <w:w w:val="38"/>
              </w:rPr>
              <w:t>k</w:t>
            </w:r>
          </w:p>
          <w:p w:rsidR="000629D5" w:rsidRDefault="000629D5" w:rsidP="000629D5"/>
          <w:sdt>
            <w:sdtPr>
              <w:id w:val="-1954003311"/>
              <w:placeholder>
                <w:docPart w:val="0A0B93D273B7443099543942E18892E2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Cmsor2"/>
                </w:pPr>
                <w:r w:rsidRPr="00846D4F">
                  <w:rPr>
                    <w:rStyle w:val="Cmsor2Char"/>
                    <w:b/>
                    <w:lang w:bidi="hu"/>
                  </w:rPr>
                  <w:t>KAPCSOLAT</w:t>
                </w:r>
              </w:p>
            </w:sdtContent>
          </w:sdt>
          <w:sdt>
            <w:sdtPr>
              <w:id w:val="1111563247"/>
              <w:placeholder>
                <w:docPart w:val="8A919ED02109495687FE4BC627A2C27E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Kapcsolattartsiadatok"/>
                </w:pPr>
                <w:r w:rsidRPr="004D3011">
                  <w:rPr>
                    <w:lang w:bidi="hu"/>
                  </w:rPr>
                  <w:t>TELEFONSZÁM:</w:t>
                </w:r>
              </w:p>
            </w:sdtContent>
          </w:sdt>
          <w:p w:rsidR="000629D5" w:rsidRDefault="0060229F" w:rsidP="000629D5">
            <w:pPr>
              <w:pStyle w:val="Kapcsolattartsiadatok"/>
            </w:pPr>
            <w:r>
              <w:t>+36 20 665 7512</w:t>
            </w:r>
          </w:p>
          <w:p w:rsidR="000629D5" w:rsidRDefault="000629D5" w:rsidP="000629D5">
            <w:pPr>
              <w:pStyle w:val="Nincstrkz"/>
            </w:pPr>
          </w:p>
          <w:sdt>
            <w:sdtPr>
              <w:id w:val="-240260293"/>
              <w:placeholder>
                <w:docPart w:val="51695ADBFD3C47E4B78D9E92D4C3C29E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Kapcsolattartsiadatok"/>
                </w:pPr>
                <w:r w:rsidRPr="004D3011">
                  <w:rPr>
                    <w:lang w:bidi="hu"/>
                  </w:rPr>
                  <w:t>E-MAIL-CÍM:</w:t>
                </w:r>
              </w:p>
            </w:sdtContent>
          </w:sdt>
          <w:p w:rsidR="000629D5" w:rsidRPr="00846D4F" w:rsidRDefault="0060229F" w:rsidP="000629D5">
            <w:pPr>
              <w:pStyle w:val="Kapcsolattartsiadatok"/>
              <w:rPr>
                <w:rStyle w:val="Hiperhivatkozs"/>
              </w:rPr>
            </w:pPr>
            <w:r>
              <w:rPr>
                <w:rStyle w:val="Hiperhivatkozs"/>
              </w:rPr>
              <w:t>tabor.tunde2004@tanulo.boronkay.hu</w:t>
            </w:r>
          </w:p>
        </w:tc>
        <w:tc>
          <w:tcPr>
            <w:tcW w:w="255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94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  <w:bookmarkEnd w:id="0"/>
    </w:tbl>
    <w:p w:rsidR="0043117B" w:rsidRPr="00846D4F" w:rsidRDefault="00113C39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C39" w:rsidRDefault="00113C39" w:rsidP="000C45FF">
      <w:r>
        <w:separator/>
      </w:r>
    </w:p>
  </w:endnote>
  <w:endnote w:type="continuationSeparator" w:id="0">
    <w:p w:rsidR="00113C39" w:rsidRDefault="00113C3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C39" w:rsidRDefault="00113C39" w:rsidP="000C45FF">
      <w:r>
        <w:separator/>
      </w:r>
    </w:p>
  </w:footnote>
  <w:footnote w:type="continuationSeparator" w:id="0">
    <w:p w:rsidR="00113C39" w:rsidRDefault="00113C3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lfej"/>
    </w:pPr>
    <w:r>
      <w:rPr>
        <w:noProof/>
        <w:lang w:bidi="hu"/>
      </w:rPr>
      <w:drawing>
        <wp:anchor distT="0" distB="0" distL="114300" distR="114300" simplePos="0" relativeHeight="251658240" behindDoc="1" locked="0" layoutInCell="1" allowOverlap="1" wp14:anchorId="39402EC1" wp14:editId="57BC70EA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Ábra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D3364"/>
    <w:multiLevelType w:val="multilevel"/>
    <w:tmpl w:val="7A4A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9F"/>
    <w:rsid w:val="00036450"/>
    <w:rsid w:val="00061C84"/>
    <w:rsid w:val="000629D5"/>
    <w:rsid w:val="00076632"/>
    <w:rsid w:val="000C45FF"/>
    <w:rsid w:val="000E3FD1"/>
    <w:rsid w:val="000F46E6"/>
    <w:rsid w:val="00113C39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0229F"/>
    <w:rsid w:val="00612544"/>
    <w:rsid w:val="0062123A"/>
    <w:rsid w:val="00646E75"/>
    <w:rsid w:val="006610D6"/>
    <w:rsid w:val="006771D0"/>
    <w:rsid w:val="00715FCB"/>
    <w:rsid w:val="0073154C"/>
    <w:rsid w:val="00743101"/>
    <w:rsid w:val="007867A0"/>
    <w:rsid w:val="007927F5"/>
    <w:rsid w:val="00802CA0"/>
    <w:rsid w:val="00846D4F"/>
    <w:rsid w:val="008C1736"/>
    <w:rsid w:val="00922D5C"/>
    <w:rsid w:val="009E7C63"/>
    <w:rsid w:val="00A10A67"/>
    <w:rsid w:val="00A2118D"/>
    <w:rsid w:val="00A718A3"/>
    <w:rsid w:val="00AD76E2"/>
    <w:rsid w:val="00B20152"/>
    <w:rsid w:val="00B70850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08AC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E95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h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l">
    <w:name w:val="Normal"/>
    <w:qFormat/>
    <w:rsid w:val="00846D4F"/>
    <w:pPr>
      <w:spacing w:after="200"/>
    </w:pPr>
    <w:rPr>
      <w:sz w:val="22"/>
      <w:szCs w:val="22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CmChar">
    <w:name w:val="Cím Char"/>
    <w:basedOn w:val="Bekezdsalapbettpusa"/>
    <w:link w:val="Cm"/>
    <w:uiPriority w:val="10"/>
    <w:rsid w:val="001B2ABD"/>
    <w:rPr>
      <w:caps/>
      <w:color w:val="000000" w:themeColor="text1"/>
      <w:sz w:val="96"/>
      <w:szCs w:val="76"/>
    </w:rPr>
  </w:style>
  <w:style w:type="character" w:styleId="Kiemels">
    <w:name w:val="Emphasis"/>
    <w:basedOn w:val="Bekezdsalapbettpusa"/>
    <w:uiPriority w:val="11"/>
    <w:semiHidden/>
    <w:qFormat/>
    <w:rsid w:val="00E25A26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tum">
    <w:name w:val="Date"/>
    <w:basedOn w:val="Norml"/>
    <w:next w:val="Norml"/>
    <w:link w:val="DtumChar"/>
    <w:uiPriority w:val="99"/>
    <w:rsid w:val="00036450"/>
  </w:style>
  <w:style w:type="character" w:customStyle="1" w:styleId="DtumChar">
    <w:name w:val="Dátum Char"/>
    <w:basedOn w:val="Bekezdsalapbettpusa"/>
    <w:link w:val="Dtum"/>
    <w:uiPriority w:val="99"/>
    <w:rsid w:val="00036450"/>
    <w:rPr>
      <w:sz w:val="18"/>
      <w:szCs w:val="22"/>
    </w:rPr>
  </w:style>
  <w:style w:type="character" w:styleId="Hiperhivatkozs">
    <w:name w:val="Hyperlink"/>
    <w:basedOn w:val="Bekezdsalapbettpusa"/>
    <w:uiPriority w:val="99"/>
    <w:rsid w:val="00E93B74"/>
    <w:rPr>
      <w:color w:val="B85A22" w:themeColor="accent2" w:themeShade="BF"/>
      <w:u w:val="single"/>
    </w:rPr>
  </w:style>
  <w:style w:type="character" w:styleId="Feloldatlanmegemlts">
    <w:name w:val="Unresolved Mention"/>
    <w:basedOn w:val="Bekezdsalapbettpusa"/>
    <w:uiPriority w:val="99"/>
    <w:semiHidden/>
    <w:rsid w:val="004813B3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0C45FF"/>
    <w:rPr>
      <w:sz w:val="22"/>
      <w:szCs w:val="22"/>
    </w:rPr>
  </w:style>
  <w:style w:type="paragraph" w:styleId="llb">
    <w:name w:val="footer"/>
    <w:basedOn w:val="Norml"/>
    <w:link w:val="llb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rsid w:val="000C45FF"/>
    <w:rPr>
      <w:sz w:val="22"/>
      <w:szCs w:val="22"/>
    </w:rPr>
  </w:style>
  <w:style w:type="table" w:styleId="Rcsostblzat">
    <w:name w:val="Table Grid"/>
    <w:basedOn w:val="Normltblzat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1B2ABD"/>
    <w:rPr>
      <w:color w:val="808080"/>
    </w:rPr>
  </w:style>
  <w:style w:type="paragraph" w:styleId="Alcm">
    <w:name w:val="Subtitle"/>
    <w:basedOn w:val="Norml"/>
    <w:next w:val="Norml"/>
    <w:link w:val="Alcm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cmChar">
    <w:name w:val="Alcím Char"/>
    <w:basedOn w:val="Bekezdsalapbettpusa"/>
    <w:link w:val="Alcm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Felsorols">
    <w:name w:val="List Bullet"/>
    <w:basedOn w:val="Norm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Szrkeszveg">
    <w:name w:val="Szürke szöveg"/>
    <w:basedOn w:val="Bekezdsalapbettpusa"/>
    <w:uiPriority w:val="4"/>
    <w:semiHidden/>
    <w:qFormat/>
    <w:rsid w:val="000629D5"/>
    <w:rPr>
      <w:color w:val="808080" w:themeColor="background1" w:themeShade="80"/>
    </w:rPr>
  </w:style>
  <w:style w:type="paragraph" w:customStyle="1" w:styleId="Cm1">
    <w:name w:val="Cím1"/>
    <w:basedOn w:val="Norml"/>
    <w:qFormat/>
    <w:rsid w:val="000629D5"/>
    <w:pPr>
      <w:spacing w:after="360"/>
      <w:contextualSpacing/>
    </w:pPr>
  </w:style>
  <w:style w:type="paragraph" w:customStyle="1" w:styleId="Kapcsolattartsiadatok">
    <w:name w:val="Kapcsolattartási adatok"/>
    <w:basedOn w:val="Norml"/>
    <w:qFormat/>
    <w:rsid w:val="000629D5"/>
    <w:pPr>
      <w:contextualSpacing/>
    </w:pPr>
  </w:style>
  <w:style w:type="paragraph" w:styleId="Nincstrkz">
    <w:name w:val="No Spacing"/>
    <w:uiPriority w:val="1"/>
    <w:qFormat/>
    <w:rsid w:val="000629D5"/>
    <w:rPr>
      <w:sz w:val="22"/>
      <w:szCs w:val="22"/>
    </w:rPr>
  </w:style>
  <w:style w:type="paragraph" w:styleId="NormlWeb">
    <w:name w:val="Normal (Web)"/>
    <w:basedOn w:val="Norml"/>
    <w:uiPriority w:val="99"/>
    <w:semiHidden/>
    <w:unhideWhenUsed/>
    <w:rsid w:val="006022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244TAN-15\AppData\Roaming\Microsoft\Templates\K&#233;k%20&#233;s%20sz&#252;rke%20k&#237;s&#233;r&#337;lev&#233;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0B93D273B7443099543942E18892E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6E6CB5A-B5EB-4430-B2EE-E39302980E7C}"/>
      </w:docPartPr>
      <w:docPartBody>
        <w:p w:rsidR="00000000" w:rsidRDefault="00437516">
          <w:pPr>
            <w:pStyle w:val="0A0B93D273B7443099543942E18892E2"/>
          </w:pPr>
          <w:r w:rsidRPr="00846D4F">
            <w:rPr>
              <w:rStyle w:val="Cmsor2Char"/>
              <w:lang w:bidi="hu"/>
            </w:rPr>
            <w:t>KAPCSOLAT</w:t>
          </w:r>
        </w:p>
      </w:docPartBody>
    </w:docPart>
    <w:docPart>
      <w:docPartPr>
        <w:name w:val="8A919ED02109495687FE4BC627A2C27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B5D393C-1385-4668-9738-04A3E78865BD}"/>
      </w:docPartPr>
      <w:docPartBody>
        <w:p w:rsidR="00000000" w:rsidRDefault="00437516">
          <w:pPr>
            <w:pStyle w:val="8A919ED02109495687FE4BC627A2C27E"/>
          </w:pPr>
          <w:r w:rsidRPr="004D3011">
            <w:rPr>
              <w:lang w:bidi="hu"/>
            </w:rPr>
            <w:t>TELEFONSZÁM:</w:t>
          </w:r>
        </w:p>
      </w:docPartBody>
    </w:docPart>
    <w:docPart>
      <w:docPartPr>
        <w:name w:val="51695ADBFD3C47E4B78D9E92D4C3C29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42F156B-551C-44E5-943B-66AFFC73E71A}"/>
      </w:docPartPr>
      <w:docPartBody>
        <w:p w:rsidR="00000000" w:rsidRDefault="00437516">
          <w:pPr>
            <w:pStyle w:val="51695ADBFD3C47E4B78D9E92D4C3C29E"/>
          </w:pPr>
          <w:r w:rsidRPr="004D3011">
            <w:rPr>
              <w:lang w:bidi="hu"/>
            </w:rPr>
            <w:t>E-MAIL-CÍM: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16"/>
    <w:rsid w:val="0043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C87AF2FB7874F69A128A8E83EEC09B4">
    <w:name w:val="6C87AF2FB7874F69A128A8E83EEC09B4"/>
  </w:style>
  <w:style w:type="paragraph" w:customStyle="1" w:styleId="D3CF4C1C9DB44868AF176D33F41386B0">
    <w:name w:val="D3CF4C1C9DB44868AF176D33F41386B0"/>
  </w:style>
  <w:style w:type="paragraph" w:customStyle="1" w:styleId="6FFCA8AB3254465AAEB6BE9789D7AA99">
    <w:name w:val="6FFCA8AB3254465AAEB6BE9789D7AA99"/>
  </w:style>
  <w:style w:type="paragraph" w:customStyle="1" w:styleId="75E79624479F4052811A7709F8B77F2C">
    <w:name w:val="75E79624479F4052811A7709F8B77F2C"/>
  </w:style>
  <w:style w:type="paragraph" w:customStyle="1" w:styleId="4935BF8B3CBB468DBE2736F3ED104F46">
    <w:name w:val="4935BF8B3CBB468DBE2736F3ED104F46"/>
  </w:style>
  <w:style w:type="paragraph" w:customStyle="1" w:styleId="A832FDC2185B4CA5ADD84A3BCD6C8696">
    <w:name w:val="A832FDC2185B4CA5ADD84A3BCD6C8696"/>
  </w:style>
  <w:style w:type="paragraph" w:customStyle="1" w:styleId="3B38836002244A77964A5AE33E48BEA9">
    <w:name w:val="3B38836002244A77964A5AE33E48BEA9"/>
  </w:style>
  <w:style w:type="paragraph" w:customStyle="1" w:styleId="B9705B4D89454C47BEF111AC3E81476F">
    <w:name w:val="B9705B4D89454C47BEF111AC3E81476F"/>
  </w:style>
  <w:style w:type="paragraph" w:styleId="Felsorols">
    <w:name w:val="List Bullet"/>
    <w:basedOn w:val="Norm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paragraph" w:customStyle="1" w:styleId="C204ADFF40F84960B969BDBBF3FAD674">
    <w:name w:val="C204ADFF40F84960B969BDBBF3FAD674"/>
  </w:style>
  <w:style w:type="character" w:customStyle="1" w:styleId="Szrkeszveg">
    <w:name w:val="Szürke szöveg"/>
    <w:basedOn w:val="Bekezdsalapbettpusa"/>
    <w:uiPriority w:val="4"/>
    <w:semiHidden/>
    <w:qFormat/>
    <w:rPr>
      <w:color w:val="808080" w:themeColor="background1" w:themeShade="80"/>
    </w:rPr>
  </w:style>
  <w:style w:type="paragraph" w:customStyle="1" w:styleId="EE52070FA0F84DFE93C91BF6C177F646">
    <w:name w:val="EE52070FA0F84DFE93C91BF6C177F646"/>
  </w:style>
  <w:style w:type="paragraph" w:customStyle="1" w:styleId="38E3BA74BD82469D98D6F90DB01D21E3">
    <w:name w:val="38E3BA74BD82469D98D6F90DB01D21E3"/>
  </w:style>
  <w:style w:type="paragraph" w:customStyle="1" w:styleId="B2C3FC99B1564B85BF29C8908641B6C1">
    <w:name w:val="B2C3FC99B1564B85BF29C8908641B6C1"/>
  </w:style>
  <w:style w:type="paragraph" w:customStyle="1" w:styleId="55CC59ABB9B14F9A81DD6009E45F63A3">
    <w:name w:val="55CC59ABB9B14F9A81DD6009E45F63A3"/>
  </w:style>
  <w:style w:type="paragraph" w:customStyle="1" w:styleId="FB08218C7F4A48FBBCA37EEBB36A24F2">
    <w:name w:val="FB08218C7F4A48FBBCA37EEBB36A24F2"/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A0B93D273B7443099543942E18892E2">
    <w:name w:val="0A0B93D273B7443099543942E18892E2"/>
  </w:style>
  <w:style w:type="paragraph" w:customStyle="1" w:styleId="8A919ED02109495687FE4BC627A2C27E">
    <w:name w:val="8A919ED02109495687FE4BC627A2C27E"/>
  </w:style>
  <w:style w:type="paragraph" w:customStyle="1" w:styleId="F1119C017F1343A2A19485686AF6F97E">
    <w:name w:val="F1119C017F1343A2A19485686AF6F97E"/>
  </w:style>
  <w:style w:type="paragraph" w:customStyle="1" w:styleId="DC2C7A41D15D4E9EBC345165A8C1D5AD">
    <w:name w:val="DC2C7A41D15D4E9EBC345165A8C1D5AD"/>
  </w:style>
  <w:style w:type="paragraph" w:customStyle="1" w:styleId="02D470277F964D199215CCBF499CB339">
    <w:name w:val="02D470277F964D199215CCBF499CB339"/>
  </w:style>
  <w:style w:type="paragraph" w:customStyle="1" w:styleId="51695ADBFD3C47E4B78D9E92D4C3C29E">
    <w:name w:val="51695ADBFD3C47E4B78D9E92D4C3C29E"/>
  </w:style>
  <w:style w:type="character" w:styleId="Hiperhivatkozs">
    <w:name w:val="Hyperlink"/>
    <w:basedOn w:val="Bekezdsalapbettpusa"/>
    <w:uiPriority w:val="99"/>
    <w:rPr>
      <w:color w:val="C45911" w:themeColor="accent2" w:themeShade="BF"/>
      <w:u w:val="single"/>
    </w:rPr>
  </w:style>
  <w:style w:type="paragraph" w:customStyle="1" w:styleId="EBC5CB1F6F944B31A697C6EED5668EEC">
    <w:name w:val="EBC5CB1F6F944B31A697C6EED5668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690ed5-5fc3-43b5-aba0-0ea06c63c54f" xsi:nil="true"/>
    <lcf76f155ced4ddcb4097134ff3c332f xmlns="99690ed5-5fc3-43b5-aba0-0ea06c63c54f">
      <Terms xmlns="http://schemas.microsoft.com/office/infopath/2007/PartnerControls"/>
    </lcf76f155ced4ddcb4097134ff3c332f>
    <TaxCatchAll xmlns="b1a598d4-5fe6-4323-bc04-b5c6466c9a1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1274026D3F84C458D99599BE00378CB" ma:contentTypeVersion="13" ma:contentTypeDescription="Új dokumentum létrehozása." ma:contentTypeScope="" ma:versionID="33d6d2a3dee4dfee44b7e270b536f151">
  <xsd:schema xmlns:xsd="http://www.w3.org/2001/XMLSchema" xmlns:xs="http://www.w3.org/2001/XMLSchema" xmlns:p="http://schemas.microsoft.com/office/2006/metadata/properties" xmlns:ns2="99690ed5-5fc3-43b5-aba0-0ea06c63c54f" xmlns:ns3="b1a598d4-5fe6-4323-bc04-b5c6466c9a1b" targetNamespace="http://schemas.microsoft.com/office/2006/metadata/properties" ma:root="true" ma:fieldsID="9a270735c0dc2e8f1d9fbb80f20beecc" ns2:_="" ns3:_="">
    <xsd:import namespace="99690ed5-5fc3-43b5-aba0-0ea06c63c54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90ed5-5fc3-43b5-aba0-0ea06c63c5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568D9E8-F801-45C1-BFBD-CF0F968D8310}"/>
</file>

<file path=docProps/app.xml><?xml version="1.0" encoding="utf-8"?>
<Properties xmlns="http://schemas.openxmlformats.org/officeDocument/2006/extended-properties" xmlns:vt="http://schemas.openxmlformats.org/officeDocument/2006/docPropsVTypes">
  <Template>Kék és szürke kísérőlevél.dotx</Template>
  <TotalTime>0</TotalTime>
  <Pages>2</Pages>
  <Words>328</Words>
  <Characters>2266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2024-03-14T11:56:00Z</dcterms:created>
  <dcterms:modified xsi:type="dcterms:W3CDTF">2024-03-14T12:03:00Z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