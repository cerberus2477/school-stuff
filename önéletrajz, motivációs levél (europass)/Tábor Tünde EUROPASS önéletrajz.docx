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:rsidTr="00AE7882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bidi="hu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Ellipszis 2" title="Profi arckép egy férfirő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2EACA12" id="Ellipszis 2" o:spid="_x0000_s1026" alt="Cím: Profi arckép egy férfiről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:rsidR="001B2ABD" w:rsidRDefault="005B0D9E" w:rsidP="001B2ABD">
            <w:pPr>
              <w:pStyle w:val="Cm"/>
            </w:pPr>
            <w:r>
              <w:t>Tábor Tünde</w:t>
            </w:r>
          </w:p>
          <w:sdt>
            <w:sdtPr>
              <w:rPr>
                <w:spacing w:val="14"/>
                <w:w w:val="57"/>
              </w:rPr>
              <w:id w:val="2107002140"/>
              <w:placeholder>
                <w:docPart w:val="A5170BC42CD54EC18D41003405B6A217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:rsidR="001B2ABD" w:rsidRDefault="001B2ABD" w:rsidP="001B2ABD">
                <w:pPr>
                  <w:pStyle w:val="Alcm"/>
                </w:pPr>
                <w:r w:rsidRPr="00146CA9">
                  <w:rPr>
                    <w:spacing w:val="14"/>
                    <w:w w:val="57"/>
                    <w:lang w:bidi="hu"/>
                  </w:rPr>
                  <w:t>BEOSZTÁSÁNAK HELY</w:t>
                </w:r>
                <w:r w:rsidRPr="00146CA9">
                  <w:rPr>
                    <w:spacing w:val="18"/>
                    <w:w w:val="57"/>
                    <w:lang w:bidi="hu"/>
                  </w:rPr>
                  <w:t>E</w:t>
                </w:r>
              </w:p>
            </w:sdtContent>
          </w:sdt>
        </w:tc>
      </w:tr>
      <w:tr w:rsidR="001B2ABD" w:rsidTr="00AE7882">
        <w:tc>
          <w:tcPr>
            <w:tcW w:w="3600" w:type="dxa"/>
          </w:tcPr>
          <w:sdt>
            <w:sdtPr>
              <w:id w:val="-1711873194"/>
              <w:placeholder>
                <w:docPart w:val="7DFA7CE5B6DE4B92BF5F2B41ADC210C4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Cmsor3"/>
                </w:pPr>
                <w:r w:rsidRPr="00D5459D">
                  <w:rPr>
                    <w:lang w:bidi="hu"/>
                  </w:rPr>
                  <w:t>Profil</w:t>
                </w:r>
              </w:p>
            </w:sdtContent>
          </w:sdt>
          <w:sdt>
            <w:sdtPr>
              <w:id w:val="355866036"/>
              <w:placeholder>
                <w:docPart w:val="0A39CCF1D0554DCB80BF2BBC81600D38"/>
              </w:placeholder>
              <w:temporary/>
              <w:showingPlcHdr/>
              <w15:appearance w15:val="hidden"/>
            </w:sdtPr>
            <w:sdtEndPr/>
            <w:sdtContent>
              <w:p w:rsidR="009260CD" w:rsidRDefault="009260CD" w:rsidP="009260CD">
                <w:r>
                  <w:rPr>
                    <w:lang w:bidi="hu"/>
                  </w:rPr>
                  <w:t>El szeretné helyezni a saját képét a körben? Egyszerűen megteheti! Jelölje ki a képet, és kattintson a jobb gombbal. Válassza a helyi menü Kitöltés parancsát. Válassza a listában a Kép elemet. Keresse meg a számítógépen a kívánt képet. Kattintson az OK gombra a kijelölt kép beszúrásához.</w:t>
                </w:r>
              </w:p>
              <w:p w:rsidR="009260CD" w:rsidRDefault="009260CD" w:rsidP="009260CD"/>
              <w:p w:rsidR="00036450" w:rsidRDefault="009260CD" w:rsidP="009260CD">
                <w:r>
                  <w:rPr>
                    <w:lang w:bidi="hu"/>
                  </w:rPr>
                  <w:t>Miután beszúrta a képet, jelölje ki ismét. Lépjen a Képeszközök eszközcsoport Formátum menüjébe. Kattintson a Körülvágás elem alatti legördülő nyílra, és válassza a Kitöltés lehetőséget a listáról. Ezzel automatikusan a helynek megfelelően vágja körül a képet. A képet húzással a megfelelő helyre helyezheti.</w:t>
                </w:r>
              </w:p>
            </w:sdtContent>
          </w:sdt>
          <w:p w:rsidR="00036450" w:rsidRDefault="00036450" w:rsidP="00036450"/>
          <w:sdt>
            <w:sdtPr>
              <w:id w:val="-1954003311"/>
              <w:placeholder>
                <w:docPart w:val="E9298AC32CE9408CBF472F4A11BE0BA4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Cmsor3"/>
                </w:pPr>
                <w:r w:rsidRPr="00CB0055">
                  <w:rPr>
                    <w:lang w:bidi="hu"/>
                  </w:rPr>
                  <w:t>Kapcsolat</w:t>
                </w:r>
              </w:p>
            </w:sdtContent>
          </w:sdt>
          <w:sdt>
            <w:sdtPr>
              <w:id w:val="1111563247"/>
              <w:placeholder>
                <w:docPart w:val="4A23EBA1244D49D883B5F6A36E52FB50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rPr>
                    <w:lang w:bidi="hu"/>
                  </w:rPr>
                  <w:t>TELEFONSZÁM:</w:t>
                </w:r>
              </w:p>
            </w:sdtContent>
          </w:sdt>
          <w:sdt>
            <w:sdtPr>
              <w:id w:val="-324128318"/>
              <w:placeholder>
                <w:docPart w:val="D09D0EC36BA44BE0B294F50440E07B86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>
                  <w:rPr>
                    <w:lang w:bidi="hu"/>
                  </w:rPr>
                  <w:t>678-555-0103</w:t>
                </w:r>
              </w:p>
            </w:sdtContent>
          </w:sdt>
          <w:p w:rsidR="004D3011" w:rsidRPr="004D3011" w:rsidRDefault="004D3011" w:rsidP="004D3011"/>
          <w:sdt>
            <w:sdtPr>
              <w:id w:val="67859272"/>
              <w:placeholder>
                <w:docPart w:val="AE2E8733BF9E453D8BC71BE3679655EB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rPr>
                    <w:lang w:bidi="hu"/>
                  </w:rPr>
                  <w:t>WEBHELY:</w:t>
                </w:r>
              </w:p>
            </w:sdtContent>
          </w:sdt>
          <w:sdt>
            <w:sdtPr>
              <w:id w:val="-720132143"/>
              <w:placeholder>
                <w:docPart w:val="A7B022E279E742D49EA67027C747F6BE"/>
              </w:placeholder>
              <w:temporary/>
              <w:showingPlcHdr/>
              <w15:appearance w15:val="hidden"/>
            </w:sdtPr>
            <w:sdtEndPr/>
            <w:sdtContent>
              <w:p w:rsidR="004D3011" w:rsidRDefault="00E4381A" w:rsidP="004D3011">
                <w:r>
                  <w:rPr>
                    <w:lang w:bidi="hu"/>
                  </w:rPr>
                  <w:t>Ide kerül a webhely címe</w:t>
                </w:r>
              </w:p>
            </w:sdtContent>
          </w:sdt>
          <w:p w:rsidR="004D3011" w:rsidRDefault="004D3011" w:rsidP="004D3011"/>
          <w:sdt>
            <w:sdtPr>
              <w:id w:val="-240260293"/>
              <w:placeholder>
                <w:docPart w:val="D2D6B8222BA9468D845254B5870E202A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rPr>
                    <w:lang w:bidi="hu"/>
                  </w:rPr>
                  <w:t>E-MAIL-CÍM:</w:t>
                </w:r>
              </w:p>
            </w:sdtContent>
          </w:sdt>
          <w:sdt>
            <w:sdtPr>
              <w:id w:val="-1223903890"/>
              <w:placeholder>
                <w:docPart w:val="A5662080E1674D8D8C9E9F0CDE046E80"/>
              </w:placeholder>
              <w:temporary/>
              <w:showingPlcHdr/>
              <w15:appearance w15:val="hidden"/>
            </w:sdtPr>
            <w:sdtEndPr>
              <w:rPr>
                <w:rStyle w:val="Hiperhivatkozs"/>
                <w:color w:val="B85A22" w:themeColor="accent2" w:themeShade="BF"/>
                <w:u w:val="single"/>
              </w:rPr>
            </w:sdtEndPr>
            <w:sdtContent>
              <w:p w:rsidR="00036450" w:rsidRPr="00E4381A" w:rsidRDefault="00E4381A" w:rsidP="004D3011">
                <w:pPr>
                  <w:rPr>
                    <w:rStyle w:val="Hiperhivatkozs"/>
                  </w:rPr>
                </w:pPr>
                <w:r w:rsidRPr="00E4381A">
                  <w:rPr>
                    <w:rStyle w:val="Hiperhivatkozs"/>
                    <w:lang w:bidi="hu"/>
                  </w:rPr>
                  <w:t>valaki@example.com</w:t>
                </w:r>
                <w:hyperlink r:id="rId12" w:history="1"/>
              </w:p>
            </w:sdtContent>
          </w:sdt>
          <w:sdt>
            <w:sdtPr>
              <w:id w:val="-1444214663"/>
              <w:placeholder>
                <w:docPart w:val="9B9AA6B45DDF4D47BE684DD6259D394B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Cmsor3"/>
                </w:pPr>
                <w:r w:rsidRPr="00CB0055">
                  <w:rPr>
                    <w:lang w:bidi="hu"/>
                  </w:rPr>
                  <w:t>Hobbik</w:t>
                </w:r>
              </w:p>
            </w:sdtContent>
          </w:sdt>
          <w:sdt>
            <w:sdtPr>
              <w:id w:val="1444813694"/>
              <w:placeholder>
                <w:docPart w:val="48D04AD24D0343279F278E6906C25A21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rPr>
                    <w:lang w:bidi="hu"/>
                  </w:rPr>
                  <w:t>Hobbi 1</w:t>
                </w:r>
              </w:p>
            </w:sdtContent>
          </w:sdt>
          <w:sdt>
            <w:sdtPr>
              <w:id w:val="127826779"/>
              <w:placeholder>
                <w:docPart w:val="A9FF74C7979147AE820C8E9D53CDADCF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rPr>
                    <w:lang w:bidi="hu"/>
                  </w:rPr>
                  <w:t>Hobbi 2</w:t>
                </w:r>
              </w:p>
            </w:sdtContent>
          </w:sdt>
          <w:sdt>
            <w:sdtPr>
              <w:id w:val="-1460640448"/>
              <w:placeholder>
                <w:docPart w:val="3522F9CB8B7543769C2CBF1F8B40F246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rPr>
                    <w:lang w:bidi="hu"/>
                  </w:rPr>
                  <w:t>Hobbi 3</w:t>
                </w:r>
              </w:p>
            </w:sdtContent>
          </w:sdt>
          <w:sdt>
            <w:sdtPr>
              <w:id w:val="-1376452077"/>
              <w:placeholder>
                <w:docPart w:val="963654E32053439E99423A0CBC8986BB"/>
              </w:placeholder>
              <w:temporary/>
              <w:showingPlcHdr/>
              <w15:appearance w15:val="hidden"/>
            </w:sdtPr>
            <w:sdtEndPr/>
            <w:sdtContent>
              <w:p w:rsidR="004D3011" w:rsidRPr="004D3011" w:rsidRDefault="004D3011" w:rsidP="004D3011">
                <w:r w:rsidRPr="004D3011">
                  <w:rPr>
                    <w:lang w:bidi="hu"/>
                  </w:rPr>
                  <w:t>Hobbi 4</w:t>
                </w:r>
              </w:p>
            </w:sdtContent>
          </w:sdt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sdt>
            <w:sdtPr>
              <w:id w:val="1049110328"/>
              <w:placeholder>
                <w:docPart w:val="19EE7DE7F4D24ADA9EF6780FE9057D0A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Cmsor2"/>
                </w:pPr>
                <w:r w:rsidRPr="00036450">
                  <w:rPr>
                    <w:lang w:bidi="hu"/>
                  </w:rPr>
                  <w:t>TANULMÁNYOK</w:t>
                </w:r>
              </w:p>
            </w:sdtContent>
          </w:sdt>
          <w:p w:rsidR="00036450" w:rsidRPr="00036450" w:rsidRDefault="00036450" w:rsidP="00B359E4">
            <w:pPr>
              <w:pStyle w:val="Cmsor4"/>
            </w:pPr>
          </w:p>
          <w:p w:rsidR="005B0D9E" w:rsidRPr="0060229F" w:rsidRDefault="005B0D9E" w:rsidP="005B0D9E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30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</w:pPr>
            <w:proofErr w:type="spellStart"/>
            <w:r w:rsidRPr="0060229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  <w:t>Europass</w:t>
            </w:r>
            <w:proofErr w:type="spellEnd"/>
            <w:r w:rsidRPr="0060229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  <w:t xml:space="preserve"> Önéletrajz</w:t>
            </w:r>
          </w:p>
          <w:p w:rsidR="005B0D9E" w:rsidRPr="0060229F" w:rsidRDefault="005B0D9E" w:rsidP="005B0D9E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</w:pPr>
            <w:r w:rsidRPr="0060229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  <w:t>Személyes információk:</w:t>
            </w:r>
          </w:p>
          <w:p w:rsidR="005B0D9E" w:rsidRPr="0060229F" w:rsidRDefault="005B0D9E" w:rsidP="005B0D9E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</w:pPr>
            <w:r w:rsidRPr="0060229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  <w:t>Születési dátum: [Születési dátumod] Állampolgárság: [Állampolgárságod] Nem: [Nemed] Munkatap</w:t>
            </w:r>
            <w:bookmarkStart w:id="0" w:name="_GoBack"/>
            <w:bookmarkEnd w:id="0"/>
            <w:r w:rsidRPr="0060229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  <w:t>asztalat:</w:t>
            </w:r>
          </w:p>
          <w:p w:rsidR="005B0D9E" w:rsidRPr="0060229F" w:rsidRDefault="005B0D9E" w:rsidP="005B0D9E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</w:pPr>
            <w:r w:rsidRPr="0060229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  <w:t>[Év/Hónap - Év/Hónap] [Pozíció] [Cég/Szervezet] [Város, Ország] [Felelősségek/Elérések] [Év/Hónap - Év/Hónap] [Pozíció] [Cég/Szervezet] [Város, Ország] [Felelősségek/Elérések] Oktatás:</w:t>
            </w:r>
          </w:p>
          <w:p w:rsidR="005B0D9E" w:rsidRPr="0060229F" w:rsidRDefault="005B0D9E" w:rsidP="005B0D9E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</w:pPr>
            <w:r w:rsidRPr="0060229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  <w:t>[Év/Hónap - Év/Hónap] [Fokozat] [Egyetem/Intézmény] [Város, Ország] [Dolgozat/Projekt címe, ha van] [Év/Hónap - Év/Hónap] [Fokozat] [Egyetem/Intézmény] [Város, Ország] [Dolgozat/Projekt címe, ha van] Képességek:</w:t>
            </w:r>
          </w:p>
          <w:p w:rsidR="005B0D9E" w:rsidRPr="0060229F" w:rsidRDefault="005B0D9E" w:rsidP="005B0D9E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</w:pPr>
            <w:r w:rsidRPr="0060229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  <w:t>Nyelvek:</w:t>
            </w:r>
          </w:p>
          <w:p w:rsidR="005B0D9E" w:rsidRPr="0060229F" w:rsidRDefault="005B0D9E" w:rsidP="005B0D9E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</w:pPr>
            <w:r w:rsidRPr="0060229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  <w:t>[Nyelv] - [Szint (pl. C1)]</w:t>
            </w:r>
          </w:p>
          <w:p w:rsidR="005B0D9E" w:rsidRPr="0060229F" w:rsidRDefault="005B0D9E" w:rsidP="005B0D9E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</w:pPr>
            <w:r w:rsidRPr="0060229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  <w:t>[Nyelv] - [Szint (pl. B2)] Számítógépes készségek:</w:t>
            </w:r>
          </w:p>
          <w:p w:rsidR="005B0D9E" w:rsidRPr="0060229F" w:rsidRDefault="005B0D9E" w:rsidP="005B0D9E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</w:pPr>
            <w:r w:rsidRPr="0060229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  <w:t xml:space="preserve">[Felsorolás Számítógépes Készségek és Szint (pl. Programozási Nyelvek, </w:t>
            </w:r>
            <w:proofErr w:type="gramStart"/>
            <w:r w:rsidRPr="0060229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  <w:t>Szoftverek,</w:t>
            </w:r>
            <w:proofErr w:type="gramEnd"/>
            <w:r w:rsidRPr="0060229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  <w:t xml:space="preserve"> stb.)] Érdeklődési kör:</w:t>
            </w:r>
          </w:p>
          <w:p w:rsidR="005B0D9E" w:rsidRPr="0060229F" w:rsidRDefault="005B0D9E" w:rsidP="005B0D9E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</w:pPr>
            <w:r w:rsidRPr="0060229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  <w:t>[Felsorolás Érdeklődési/Hobbi/Tevékenységek]</w:t>
            </w:r>
          </w:p>
          <w:p w:rsidR="005B0D9E" w:rsidRPr="0060229F" w:rsidRDefault="005B0D9E" w:rsidP="005B0D9E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</w:pPr>
            <w:r w:rsidRPr="0060229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  <w:t>[Felsorolás Érdeklődési/Hobbi/Tevékenységek] Referenciák:</w:t>
            </w:r>
          </w:p>
          <w:p w:rsidR="005B0D9E" w:rsidRPr="0060229F" w:rsidRDefault="005B0D9E" w:rsidP="005B0D9E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</w:pPr>
            <w:r w:rsidRPr="0060229F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hu-HU"/>
              </w:rPr>
              <w:t>Kérésre rendelkezésre állnak.</w:t>
            </w:r>
          </w:p>
          <w:sdt>
            <w:sdtPr>
              <w:id w:val="-1896043186"/>
              <w:placeholder>
                <w:docPart w:val="848E6AF5A9C24D32A0F3AA6FE4EB0ECD"/>
              </w:placeholder>
              <w:temporary/>
              <w:showingPlcHdr/>
              <w15:appearance w15:val="hidden"/>
              <w:text w:multiLine="1"/>
            </w:sdtPr>
            <w:sdtContent>
              <w:p w:rsidR="005B0D9E" w:rsidRPr="00296009" w:rsidRDefault="005B0D9E" w:rsidP="005B0D9E">
                <w:r w:rsidRPr="00296009">
                  <w:rPr>
                    <w:lang w:bidi="hu"/>
                  </w:rPr>
                  <w:t>Ha így van, nem kell tovább keresnie. A csatolt önéletrajzomból láthatja, hogy többek között teljesítem ezeket az elvárásokat is.</w:t>
                </w:r>
              </w:p>
              <w:p w:rsidR="005B0D9E" w:rsidRPr="00296009" w:rsidRDefault="005B0D9E" w:rsidP="005B0D9E">
                <w:r w:rsidRPr="00296009">
                  <w:rPr>
                    <w:lang w:bidi="hu"/>
                  </w:rPr>
                  <w:t>Szeretnék lehetőséget kérni ennek megbeszélésére a [</w:t>
                </w:r>
                <w:r w:rsidRPr="00296009">
                  <w:rPr>
                    <w:rStyle w:val="Szrkeszveg"/>
                    <w:color w:val="000000" w:themeColor="text1"/>
                    <w:lang w:bidi="hu"/>
                  </w:rPr>
                  <w:t>Cégnév]</w:t>
                </w:r>
                <w:r w:rsidRPr="00296009">
                  <w:rPr>
                    <w:lang w:bidi="hu"/>
                  </w:rPr>
                  <w:t xml:space="preserve"> cégtől. Egy interjú megbeszéléséhez kérem, hogy hívjanak ezen a számon: [</w:t>
                </w:r>
                <w:r w:rsidRPr="00296009">
                  <w:rPr>
                    <w:rStyle w:val="Szrkeszveg"/>
                    <w:color w:val="000000" w:themeColor="text1"/>
                    <w:lang w:bidi="hu"/>
                  </w:rPr>
                  <w:t>telefonszám]</w:t>
                </w:r>
                <w:r w:rsidRPr="00296009">
                  <w:rPr>
                    <w:lang w:bidi="hu"/>
                  </w:rPr>
                  <w:t>. Rendelkezésre állok [</w:t>
                </w:r>
                <w:r w:rsidRPr="00296009">
                  <w:rPr>
                    <w:rStyle w:val="Szrkeszveg"/>
                    <w:color w:val="000000" w:themeColor="text1"/>
                    <w:lang w:bidi="hu"/>
                  </w:rPr>
                  <w:t>legkorábbi elérhető időpont]</w:t>
                </w:r>
                <w:r w:rsidRPr="00296009">
                  <w:rPr>
                    <w:lang w:bidi="hu"/>
                  </w:rPr>
                  <w:t xml:space="preserve"> és [</w:t>
                </w:r>
                <w:r w:rsidRPr="00296009">
                  <w:rPr>
                    <w:rStyle w:val="Szrkeszveg"/>
                    <w:color w:val="000000" w:themeColor="text1"/>
                    <w:lang w:bidi="hu"/>
                  </w:rPr>
                  <w:t>legkésőbbi elérhető időpont]</w:t>
                </w:r>
                <w:r w:rsidRPr="00296009">
                  <w:rPr>
                    <w:lang w:bidi="hu"/>
                  </w:rPr>
                  <w:t xml:space="preserve"> között, de bármikor hagyhatnak üzenetet, és visszahívom Önöket.</w:t>
                </w:r>
              </w:p>
              <w:p w:rsidR="005B0D9E" w:rsidRPr="00BF09B3" w:rsidRDefault="005B0D9E" w:rsidP="005B0D9E">
                <w:r w:rsidRPr="00296009">
                  <w:rPr>
                    <w:lang w:bidi="hu"/>
                  </w:rPr>
                  <w:t>Köszönöm, hogy időt szántak az önéletrajzom átolvasására. Várom szíves visszajelzésüket.</w:t>
                </w:r>
                <w:r w:rsidRPr="00296009">
                  <w:rPr>
                    <w:lang w:bidi="hu"/>
                  </w:rPr>
                  <w:br/>
                </w:r>
                <w:r w:rsidRPr="00296009">
                  <w:rPr>
                    <w:lang w:bidi="hu"/>
                  </w:rPr>
                  <w:br/>
                  <w:t>Üdvözlettel:</w:t>
                </w:r>
              </w:p>
            </w:sdtContent>
          </w:sdt>
          <w:p w:rsidR="005B0D9E" w:rsidRPr="00BF09B3" w:rsidRDefault="005B0D9E" w:rsidP="005B0D9E"/>
          <w:sdt>
            <w:sdtPr>
              <w:id w:val="387619515"/>
              <w:placeholder>
                <w:docPart w:val="94FBF0AB57E9431BBC8546DA0E89371C"/>
              </w:placeholder>
              <w:temporary/>
              <w:showingPlcHdr/>
              <w15:appearance w15:val="hidden"/>
            </w:sdtPr>
            <w:sdtContent>
              <w:p w:rsidR="005B0D9E" w:rsidRDefault="005B0D9E" w:rsidP="005B0D9E">
                <w:r w:rsidRPr="00BF09B3">
                  <w:rPr>
                    <w:lang w:bidi="hu"/>
                  </w:rPr>
                  <w:t>[Az Ön neve]</w:t>
                </w:r>
              </w:p>
            </w:sdtContent>
          </w:sdt>
          <w:sdt>
            <w:sdtPr>
              <w:id w:val="1417443802"/>
              <w:placeholder>
                <w:docPart w:val="842B321304B34FC289BB4A20906B6919"/>
              </w:placeholder>
              <w:temporary/>
              <w:showingPlcHdr/>
              <w15:appearance w15:val="hidden"/>
            </w:sdtPr>
            <w:sdtContent>
              <w:p w:rsidR="00036450" w:rsidRDefault="005B0D9E" w:rsidP="005B0D9E">
                <w:r w:rsidRPr="000629D5">
                  <w:rPr>
                    <w:lang w:bidi="hu"/>
                  </w:rPr>
                  <w:t>Melléklet</w:t>
                </w:r>
              </w:p>
            </w:sdtContent>
          </w:sdt>
          <w:p w:rsidR="00036450" w:rsidRPr="00B359E4" w:rsidRDefault="00146CA9" w:rsidP="00B359E4">
            <w:pPr>
              <w:pStyle w:val="Cmsor4"/>
            </w:pPr>
            <w:sdt>
              <w:sdtPr>
                <w:id w:val="1241451579"/>
                <w:placeholder>
                  <w:docPart w:val="1EEE14347873463C89B4F415AE0B8B5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rPr>
                    <w:lang w:bidi="hu"/>
                  </w:rPr>
                  <w:t>[Intézmény neve]</w:t>
                </w:r>
              </w:sdtContent>
            </w:sdt>
          </w:p>
          <w:p w:rsidR="00036450" w:rsidRPr="00B359E4" w:rsidRDefault="00146CA9" w:rsidP="00B359E4">
            <w:pPr>
              <w:pStyle w:val="Dtum"/>
            </w:pPr>
            <w:sdt>
              <w:sdtPr>
                <w:id w:val="-2093458329"/>
                <w:placeholder>
                  <w:docPart w:val="E550BCC03E0E4B59A2005472F6FF745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rPr>
                    <w:lang w:bidi="hu"/>
                  </w:rPr>
                  <w:t>[Kezdő dátum]</w:t>
                </w:r>
              </w:sdtContent>
            </w:sdt>
            <w:r w:rsidR="00036450" w:rsidRPr="00B359E4">
              <w:rPr>
                <w:lang w:bidi="hu"/>
              </w:rPr>
              <w:t xml:space="preserve"> – </w:t>
            </w:r>
            <w:sdt>
              <w:sdtPr>
                <w:id w:val="856245324"/>
                <w:placeholder>
                  <w:docPart w:val="D364DA426E7F4D4CA4B862C47D6C9F47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rPr>
                    <w:lang w:bidi="hu"/>
                  </w:rPr>
                  <w:t>[Záró dátum]</w:t>
                </w:r>
              </w:sdtContent>
            </w:sdt>
          </w:p>
          <w:sdt>
            <w:sdtPr>
              <w:id w:val="1702519894"/>
              <w:placeholder>
                <w:docPart w:val="E56BEBB5A1CE47A59D9EF578DC7B4880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r w:rsidRPr="00036450">
                  <w:rPr>
                    <w:lang w:bidi="hu"/>
                  </w:rPr>
                  <w:t>[Nyugodtan büszkélkedjen el a tanulmányi átlagával, az elnyert díjakkal és dicséretekkel. Röviden a tanulmányait is összefoglalhatja.]</w:t>
                </w:r>
              </w:p>
            </w:sdtContent>
          </w:sdt>
          <w:sdt>
            <w:sdtPr>
              <w:id w:val="1001553383"/>
              <w:placeholder>
                <w:docPart w:val="47ED7996C41B4DE48D4C2626A9ED57DD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Cmsor2"/>
                </w:pPr>
                <w:r w:rsidRPr="00036450">
                  <w:rPr>
                    <w:lang w:bidi="hu"/>
                  </w:rPr>
                  <w:t>MUNKATAPASZTALAT</w:t>
                </w:r>
              </w:p>
            </w:sdtContent>
          </w:sdt>
          <w:p w:rsidR="00036450" w:rsidRDefault="00146CA9" w:rsidP="00B359E4">
            <w:pPr>
              <w:pStyle w:val="Cmsor4"/>
              <w:rPr>
                <w:bCs/>
              </w:rPr>
            </w:pPr>
            <w:sdt>
              <w:sdtPr>
                <w:id w:val="-1315797015"/>
                <w:placeholder>
                  <w:docPart w:val="8D63D0A3FA25478CBA70C949FE272EEF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rPr>
                    <w:lang w:bidi="hu"/>
                  </w:rPr>
                  <w:t>[Cég neve]</w:t>
                </w:r>
              </w:sdtContent>
            </w:sdt>
            <w:r w:rsidR="00036450" w:rsidRPr="00036450">
              <w:rPr>
                <w:lang w:bidi="hu"/>
              </w:rPr>
              <w:t xml:space="preserve">  </w:t>
            </w:r>
            <w:sdt>
              <w:sdtPr>
                <w:id w:val="-1167319978"/>
                <w:placeholder>
                  <w:docPart w:val="5966EAFDE73341D998FC53CD93E8E800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036450">
                  <w:rPr>
                    <w:lang w:bidi="hu"/>
                  </w:rPr>
                  <w:t>[Beosztás]</w:t>
                </w:r>
              </w:sdtContent>
            </w:sdt>
          </w:p>
          <w:p w:rsidR="00036450" w:rsidRPr="00036450" w:rsidRDefault="00146CA9" w:rsidP="00B359E4">
            <w:pPr>
              <w:pStyle w:val="Dtum"/>
            </w:pPr>
            <w:sdt>
              <w:sdtPr>
                <w:id w:val="157580464"/>
                <w:placeholder>
                  <w:docPart w:val="70CE27FBA96C47609E75BD4C741A538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rPr>
                    <w:lang w:bidi="hu"/>
                  </w:rPr>
                  <w:t>[Kezdő dátum]</w:t>
                </w:r>
              </w:sdtContent>
            </w:sdt>
            <w:r w:rsidR="00036450" w:rsidRPr="00036450">
              <w:rPr>
                <w:lang w:bidi="hu"/>
              </w:rPr>
              <w:t>–</w:t>
            </w:r>
            <w:sdt>
              <w:sdtPr>
                <w:id w:val="-1101104884"/>
                <w:placeholder>
                  <w:docPart w:val="70435DB6879145678D158BD7F642848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rPr>
                    <w:lang w:bidi="hu"/>
                  </w:rPr>
                  <w:t>[Záró dátum]</w:t>
                </w:r>
              </w:sdtContent>
            </w:sdt>
          </w:p>
          <w:p w:rsidR="00036450" w:rsidRDefault="00146CA9" w:rsidP="00036450">
            <w:sdt>
              <w:sdtPr>
                <w:id w:val="2029511879"/>
                <w:placeholder>
                  <w:docPart w:val="BB2231136051462C83546EF8699770A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rPr>
                    <w:lang w:bidi="hu"/>
                  </w:rPr>
                  <w:t>[Ismertesse a munkakörét és az elért eredményeket. Soroljon fel példákat is, de fogalmazzon tömören.]</w:t>
                </w:r>
              </w:sdtContent>
            </w:sdt>
            <w:r w:rsidR="00036450" w:rsidRPr="00036450">
              <w:rPr>
                <w:lang w:bidi="hu"/>
              </w:rPr>
              <w:t xml:space="preserve"> </w:t>
            </w:r>
          </w:p>
          <w:p w:rsidR="004D3011" w:rsidRDefault="004D3011" w:rsidP="00036450"/>
          <w:p w:rsidR="004D3011" w:rsidRPr="004D3011" w:rsidRDefault="00146CA9" w:rsidP="00B359E4">
            <w:pPr>
              <w:pStyle w:val="Cmsor4"/>
              <w:rPr>
                <w:bCs/>
              </w:rPr>
            </w:pPr>
            <w:sdt>
              <w:sdtPr>
                <w:id w:val="1349680342"/>
                <w:placeholder>
                  <w:docPart w:val="EB3AEBD389934C48A73F8C72FBF8BC49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lang w:bidi="hu"/>
                  </w:rPr>
                  <w:t>[Cég neve]</w:t>
                </w:r>
              </w:sdtContent>
            </w:sdt>
            <w:r w:rsidR="004D3011" w:rsidRPr="004D3011">
              <w:rPr>
                <w:lang w:bidi="hu"/>
              </w:rPr>
              <w:t xml:space="preserve">  </w:t>
            </w:r>
            <w:sdt>
              <w:sdtPr>
                <w:id w:val="1901015838"/>
                <w:placeholder>
                  <w:docPart w:val="84681063A677451AAB18AEDA08EEA9CC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rPr>
                    <w:lang w:bidi="hu"/>
                  </w:rPr>
                  <w:t>[Beosztás]</w:t>
                </w:r>
              </w:sdtContent>
            </w:sdt>
          </w:p>
          <w:p w:rsidR="004D3011" w:rsidRPr="004D3011" w:rsidRDefault="00146CA9" w:rsidP="00B359E4">
            <w:pPr>
              <w:pStyle w:val="Dtum"/>
            </w:pPr>
            <w:sdt>
              <w:sdtPr>
                <w:id w:val="1427539568"/>
                <w:placeholder>
                  <w:docPart w:val="AB2AC5CC7FC049D6B0BBC252E3D4ACE7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lang w:bidi="hu"/>
                  </w:rPr>
                  <w:t>[Kezdő dátum]</w:t>
                </w:r>
              </w:sdtContent>
            </w:sdt>
            <w:r w:rsidR="004D3011" w:rsidRPr="004D3011">
              <w:rPr>
                <w:lang w:bidi="hu"/>
              </w:rPr>
              <w:t>–</w:t>
            </w:r>
            <w:sdt>
              <w:sdtPr>
                <w:id w:val="-1046213544"/>
                <w:placeholder>
                  <w:docPart w:val="7C535D7A9C9B48B2B3C81A8CBF66848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lang w:bidi="hu"/>
                  </w:rPr>
                  <w:t>[Záró dátum]</w:t>
                </w:r>
              </w:sdtContent>
            </w:sdt>
          </w:p>
          <w:p w:rsidR="004D3011" w:rsidRPr="004D3011" w:rsidRDefault="00146CA9" w:rsidP="004D3011">
            <w:sdt>
              <w:sdtPr>
                <w:id w:val="-448162616"/>
                <w:placeholder>
                  <w:docPart w:val="217E531D0CBB493FBB01A2257DE5AB4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rPr>
                    <w:lang w:bidi="hu"/>
                  </w:rPr>
                  <w:t>[Ismertesse a munkakörét és az elért eredményeket. Soroljon fel példákat is, de fogalmazzon tömören.]</w:t>
                </w:r>
              </w:sdtContent>
            </w:sdt>
            <w:r w:rsidR="00036450" w:rsidRPr="004D3011">
              <w:rPr>
                <w:lang w:bidi="hu"/>
              </w:rPr>
              <w:t xml:space="preserve"> </w:t>
            </w:r>
          </w:p>
          <w:p w:rsidR="004D3011" w:rsidRDefault="004D3011" w:rsidP="00036450"/>
          <w:p w:rsidR="004D3011" w:rsidRPr="004D3011" w:rsidRDefault="00146CA9" w:rsidP="00B359E4">
            <w:pPr>
              <w:pStyle w:val="Cmsor4"/>
              <w:rPr>
                <w:bCs/>
              </w:rPr>
            </w:pPr>
            <w:sdt>
              <w:sdtPr>
                <w:id w:val="1676228846"/>
                <w:placeholder>
                  <w:docPart w:val="FF5BC225915440F89C774508C96DBC5B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lang w:bidi="hu"/>
                  </w:rPr>
                  <w:t>[Cég neve]</w:t>
                </w:r>
              </w:sdtContent>
            </w:sdt>
            <w:r w:rsidR="004D3011" w:rsidRPr="004D3011">
              <w:rPr>
                <w:lang w:bidi="hu"/>
              </w:rPr>
              <w:t xml:space="preserve">  </w:t>
            </w:r>
            <w:sdt>
              <w:sdtPr>
                <w:id w:val="1107463904"/>
                <w:placeholder>
                  <w:docPart w:val="4E1504DE3D494358B9F76F1001E9022D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rPr>
                    <w:lang w:bidi="hu"/>
                  </w:rPr>
                  <w:t>[Beosztás]</w:t>
                </w:r>
              </w:sdtContent>
            </w:sdt>
          </w:p>
          <w:p w:rsidR="004D3011" w:rsidRPr="004D3011" w:rsidRDefault="00146CA9" w:rsidP="00B359E4">
            <w:pPr>
              <w:pStyle w:val="Dtum"/>
            </w:pPr>
            <w:sdt>
              <w:sdtPr>
                <w:id w:val="-1949918139"/>
                <w:placeholder>
                  <w:docPart w:val="6CEFE3490DCE4F929C26E9293EF87632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lang w:bidi="hu"/>
                  </w:rPr>
                  <w:t>[Kezdő dátum]</w:t>
                </w:r>
              </w:sdtContent>
            </w:sdt>
            <w:r w:rsidR="004D3011" w:rsidRPr="004D3011">
              <w:rPr>
                <w:lang w:bidi="hu"/>
              </w:rPr>
              <w:t>–</w:t>
            </w:r>
            <w:sdt>
              <w:sdtPr>
                <w:id w:val="1482970291"/>
                <w:placeholder>
                  <w:docPart w:val="F6317DFD094F4D3B871188B0ED7D0E8E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lang w:bidi="hu"/>
                  </w:rPr>
                  <w:t>[Záró dátum]</w:t>
                </w:r>
              </w:sdtContent>
            </w:sdt>
          </w:p>
          <w:p w:rsidR="004D3011" w:rsidRPr="004D3011" w:rsidRDefault="00146CA9" w:rsidP="004D3011">
            <w:sdt>
              <w:sdtPr>
                <w:id w:val="-1480993500"/>
                <w:placeholder>
                  <w:docPart w:val="BD888171BA9A49388028F0C7412F8EE4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rPr>
                    <w:lang w:bidi="hu"/>
                  </w:rPr>
                  <w:t>[Ismertesse a munkakörét és az elért eredményeket. Soroljon fel példákat is, de fogalmazzon tömören.]</w:t>
                </w:r>
              </w:sdtContent>
            </w:sdt>
            <w:r w:rsidR="00036450" w:rsidRPr="004D3011">
              <w:rPr>
                <w:lang w:bidi="hu"/>
              </w:rPr>
              <w:t xml:space="preserve"> </w:t>
            </w:r>
          </w:p>
          <w:p w:rsidR="004D3011" w:rsidRDefault="004D3011" w:rsidP="00036450"/>
          <w:sdt>
            <w:sdtPr>
              <w:id w:val="1669594239"/>
              <w:placeholder>
                <w:docPart w:val="E6B8489932724E5F9D5F05955821E457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Cmsor2"/>
                </w:pPr>
                <w:r w:rsidRPr="00036450">
                  <w:rPr>
                    <w:rStyle w:val="Cmsor2Char"/>
                    <w:b/>
                    <w:lang w:bidi="hu"/>
                  </w:rPr>
                  <w:t>KÉPZETTSÉG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bidi="hu"/>
              </w:rPr>
              <w:drawing>
                <wp:inline distT="0" distB="0" distL="0" distR="0" wp14:anchorId="5AFFFF85" wp14:editId="6D898D61">
                  <wp:extent cx="3756660" cy="1257300"/>
                  <wp:effectExtent l="0" t="0" r="0" b="0"/>
                  <wp:docPr id="12" name="Diagram 12" descr="képzettség diagram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:rsidR="0043117B" w:rsidRDefault="00146CA9" w:rsidP="000C45FF">
      <w:pPr>
        <w:tabs>
          <w:tab w:val="left" w:pos="990"/>
        </w:tabs>
      </w:pPr>
    </w:p>
    <w:sectPr w:rsidR="0043117B" w:rsidSect="00AE7882">
      <w:head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CA9" w:rsidRDefault="00146CA9" w:rsidP="000C45FF">
      <w:r>
        <w:separator/>
      </w:r>
    </w:p>
  </w:endnote>
  <w:endnote w:type="continuationSeparator" w:id="0">
    <w:p w:rsidR="00146CA9" w:rsidRDefault="00146CA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CA9" w:rsidRDefault="00146CA9" w:rsidP="000C45FF">
      <w:r>
        <w:separator/>
      </w:r>
    </w:p>
  </w:footnote>
  <w:footnote w:type="continuationSeparator" w:id="0">
    <w:p w:rsidR="00146CA9" w:rsidRDefault="00146CA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lfej"/>
    </w:pPr>
    <w:r>
      <w:rPr>
        <w:noProof/>
        <w:lang w:bidi="hu"/>
      </w:rPr>
      <w:drawing>
        <wp:anchor distT="0" distB="0" distL="114300" distR="114300" simplePos="0" relativeHeight="251658240" behindDoc="1" locked="0" layoutInCell="1" allowOverlap="1" wp14:anchorId="4D6F4968" wp14:editId="5FE4A118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Ábra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D3364"/>
    <w:multiLevelType w:val="multilevel"/>
    <w:tmpl w:val="7A4A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9E"/>
    <w:rsid w:val="00036450"/>
    <w:rsid w:val="00094499"/>
    <w:rsid w:val="000C45FF"/>
    <w:rsid w:val="000E3FD1"/>
    <w:rsid w:val="00112054"/>
    <w:rsid w:val="00140B59"/>
    <w:rsid w:val="00146CA9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F23AA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B0D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AE7882"/>
    <w:rsid w:val="00B20152"/>
    <w:rsid w:val="00B359E4"/>
    <w:rsid w:val="00B57D98"/>
    <w:rsid w:val="00B70850"/>
    <w:rsid w:val="00B72DC7"/>
    <w:rsid w:val="00C066B6"/>
    <w:rsid w:val="00C37BA1"/>
    <w:rsid w:val="00C4674C"/>
    <w:rsid w:val="00C506CF"/>
    <w:rsid w:val="00C72BED"/>
    <w:rsid w:val="00C9578B"/>
    <w:rsid w:val="00CB0055"/>
    <w:rsid w:val="00CC086F"/>
    <w:rsid w:val="00D2522B"/>
    <w:rsid w:val="00D422DE"/>
    <w:rsid w:val="00D5459D"/>
    <w:rsid w:val="00DA1F4D"/>
    <w:rsid w:val="00DD172A"/>
    <w:rsid w:val="00E25A26"/>
    <w:rsid w:val="00E4381A"/>
    <w:rsid w:val="00E55D74"/>
    <w:rsid w:val="00F306D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h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l">
    <w:name w:val="Normal"/>
    <w:qFormat/>
    <w:rsid w:val="00B359E4"/>
    <w:rPr>
      <w:sz w:val="18"/>
      <w:szCs w:val="22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Cmsor3">
    <w:name w:val="heading 3"/>
    <w:basedOn w:val="Norml"/>
    <w:next w:val="Norml"/>
    <w:link w:val="Cmsor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Cmsor4">
    <w:name w:val="heading 4"/>
    <w:basedOn w:val="Norml"/>
    <w:next w:val="Norml"/>
    <w:link w:val="Cmsor4Char"/>
    <w:uiPriority w:val="9"/>
    <w:qFormat/>
    <w:rsid w:val="00B359E4"/>
    <w:pPr>
      <w:outlineLvl w:val="3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CmChar">
    <w:name w:val="Cím Char"/>
    <w:basedOn w:val="Bekezdsalapbettpusa"/>
    <w:link w:val="Cm"/>
    <w:uiPriority w:val="10"/>
    <w:rsid w:val="001B2ABD"/>
    <w:rPr>
      <w:caps/>
      <w:color w:val="000000" w:themeColor="text1"/>
      <w:sz w:val="96"/>
      <w:szCs w:val="76"/>
    </w:rPr>
  </w:style>
  <w:style w:type="character" w:styleId="Kiemels">
    <w:name w:val="Emphasis"/>
    <w:basedOn w:val="Bekezdsalapbettpusa"/>
    <w:uiPriority w:val="11"/>
    <w:semiHidden/>
    <w:qFormat/>
    <w:rsid w:val="00E25A26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tum">
    <w:name w:val="Date"/>
    <w:basedOn w:val="Norml"/>
    <w:next w:val="Norml"/>
    <w:link w:val="DtumChar"/>
    <w:uiPriority w:val="99"/>
    <w:rsid w:val="00036450"/>
  </w:style>
  <w:style w:type="character" w:customStyle="1" w:styleId="DtumChar">
    <w:name w:val="Dátum Char"/>
    <w:basedOn w:val="Bekezdsalapbettpusa"/>
    <w:link w:val="Dtum"/>
    <w:uiPriority w:val="99"/>
    <w:rsid w:val="00036450"/>
    <w:rPr>
      <w:sz w:val="18"/>
      <w:szCs w:val="22"/>
    </w:rPr>
  </w:style>
  <w:style w:type="character" w:styleId="Hiperhivatkozs">
    <w:name w:val="Hyperlink"/>
    <w:basedOn w:val="Bekezdsalapbettpusa"/>
    <w:uiPriority w:val="99"/>
    <w:unhideWhenUsed/>
    <w:rsid w:val="00281FD5"/>
    <w:rPr>
      <w:color w:val="B85A22" w:themeColor="accent2" w:themeShade="BF"/>
      <w:u w:val="single"/>
    </w:rPr>
  </w:style>
  <w:style w:type="character" w:styleId="Feloldatlanmegemlts">
    <w:name w:val="Unresolved Mention"/>
    <w:basedOn w:val="Bekezdsalapbettpusa"/>
    <w:uiPriority w:val="99"/>
    <w:semiHidden/>
    <w:rsid w:val="004813B3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0C45FF"/>
    <w:rPr>
      <w:sz w:val="22"/>
      <w:szCs w:val="22"/>
    </w:rPr>
  </w:style>
  <w:style w:type="paragraph" w:styleId="llb">
    <w:name w:val="footer"/>
    <w:basedOn w:val="Norml"/>
    <w:link w:val="llb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rsid w:val="000C45FF"/>
    <w:rPr>
      <w:sz w:val="22"/>
      <w:szCs w:val="22"/>
    </w:rPr>
  </w:style>
  <w:style w:type="table" w:styleId="Rcsostblzat">
    <w:name w:val="Table Grid"/>
    <w:basedOn w:val="Normltblzat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1B2ABD"/>
    <w:rPr>
      <w:color w:val="808080"/>
    </w:rPr>
  </w:style>
  <w:style w:type="paragraph" w:styleId="Alcm">
    <w:name w:val="Subtitle"/>
    <w:basedOn w:val="Norml"/>
    <w:next w:val="Norml"/>
    <w:link w:val="Alcm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lcmChar">
    <w:name w:val="Alcím Char"/>
    <w:basedOn w:val="Bekezdsalapbettpusa"/>
    <w:link w:val="Alcm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Cmsor3Char">
    <w:name w:val="Címsor 3 Char"/>
    <w:basedOn w:val="Bekezdsalapbettpusa"/>
    <w:link w:val="Cmsor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Cmsor4Char">
    <w:name w:val="Címsor 4 Char"/>
    <w:basedOn w:val="Bekezdsalapbettpusa"/>
    <w:link w:val="Cmsor4"/>
    <w:uiPriority w:val="9"/>
    <w:rsid w:val="00B359E4"/>
    <w:rPr>
      <w:b/>
      <w:sz w:val="18"/>
      <w:szCs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C086F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C086F"/>
    <w:rPr>
      <w:rFonts w:ascii="Segoe UI" w:hAnsi="Segoe UI" w:cs="Segoe UI"/>
      <w:sz w:val="18"/>
      <w:szCs w:val="18"/>
    </w:rPr>
  </w:style>
  <w:style w:type="character" w:customStyle="1" w:styleId="Szrkeszveg">
    <w:name w:val="Szürke szöveg"/>
    <w:basedOn w:val="Bekezdsalapbettpusa"/>
    <w:uiPriority w:val="4"/>
    <w:semiHidden/>
    <w:qFormat/>
    <w:rsid w:val="005B0D9E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emailgoeshere@example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244TAN-15\AppData\Roaming\Microsoft\Templates\K&#233;k%20&#233;s%20sz&#252;rke%20&#246;n&#233;letrajz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2239169900922628"/>
          <c:y val="0"/>
          <c:w val="0.75067054244994225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Python</c:v>
                </c:pt>
                <c:pt idx="1">
                  <c:v>Php</c:v>
                </c:pt>
                <c:pt idx="2">
                  <c:v>Javascript</c:v>
                </c:pt>
                <c:pt idx="3">
                  <c:v>HTML5</c:v>
                </c:pt>
                <c:pt idx="4">
                  <c:v>CSS3</c:v>
                </c:pt>
                <c:pt idx="5">
                  <c:v>UX &amp; UI</c:v>
                </c:pt>
                <c:pt idx="6">
                  <c:v>C# forms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0.8</c:v>
                </c:pt>
                <c:pt idx="1">
                  <c:v>0.7</c:v>
                </c:pt>
                <c:pt idx="2">
                  <c:v>0.7</c:v>
                </c:pt>
                <c:pt idx="3">
                  <c:v>0.85</c:v>
                </c:pt>
                <c:pt idx="4">
                  <c:v>0.9</c:v>
                </c:pt>
                <c:pt idx="5">
                  <c:v>1</c:v>
                </c:pt>
                <c:pt idx="6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170BC42CD54EC18D41003405B6A21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67B98FE-2190-4B41-8BF3-F7406AD44F55}"/>
      </w:docPartPr>
      <w:docPartBody>
        <w:p w:rsidR="00000000" w:rsidRDefault="00141F7E">
          <w:pPr>
            <w:pStyle w:val="A5170BC42CD54EC18D41003405B6A217"/>
          </w:pPr>
          <w:r w:rsidRPr="002F23AA">
            <w:rPr>
              <w:w w:val="57"/>
              <w:lang w:bidi="hu"/>
            </w:rPr>
            <w:t>BEOSZTÁSÁNAK HELY</w:t>
          </w:r>
          <w:r w:rsidRPr="002F23AA">
            <w:rPr>
              <w:spacing w:val="-127"/>
              <w:w w:val="57"/>
              <w:lang w:bidi="hu"/>
            </w:rPr>
            <w:t>E</w:t>
          </w:r>
        </w:p>
      </w:docPartBody>
    </w:docPart>
    <w:docPart>
      <w:docPartPr>
        <w:name w:val="7DFA7CE5B6DE4B92BF5F2B41ADC210C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9B8264D-1A96-44DC-B806-6341A6D95BAE}"/>
      </w:docPartPr>
      <w:docPartBody>
        <w:p w:rsidR="00000000" w:rsidRDefault="00141F7E">
          <w:pPr>
            <w:pStyle w:val="7DFA7CE5B6DE4B92BF5F2B41ADC210C4"/>
          </w:pPr>
          <w:r w:rsidRPr="00D5459D">
            <w:rPr>
              <w:lang w:bidi="hu"/>
            </w:rPr>
            <w:t>Profil</w:t>
          </w:r>
        </w:p>
      </w:docPartBody>
    </w:docPart>
    <w:docPart>
      <w:docPartPr>
        <w:name w:val="0A39CCF1D0554DCB80BF2BBC81600D3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EBB500-4F44-474F-9383-0CEF1846C6F2}"/>
      </w:docPartPr>
      <w:docPartBody>
        <w:p w:rsidR="00332E89" w:rsidRDefault="00141F7E" w:rsidP="009260CD">
          <w:r>
            <w:rPr>
              <w:lang w:bidi="hu"/>
            </w:rPr>
            <w:t>El szeretné helyezni a saját képét a körben? Egyszerűen megteheti! Jelölje ki a képet, és kattintson a jo</w:t>
          </w:r>
          <w:r>
            <w:rPr>
              <w:lang w:bidi="hu"/>
            </w:rPr>
            <w:t>bb gombbal. Válassza a helyi menü Kitöltés parancsát. Válassza a listában a Kép elemet. Keresse meg a számítógépen a kívánt képet. Kattintson az OK gombra a kijelölt kép beszúrásához.</w:t>
          </w:r>
        </w:p>
        <w:p w:rsidR="00332E89" w:rsidRDefault="00141F7E" w:rsidP="009260CD"/>
        <w:p w:rsidR="00000000" w:rsidRDefault="00141F7E">
          <w:pPr>
            <w:pStyle w:val="0A39CCF1D0554DCB80BF2BBC81600D38"/>
          </w:pPr>
          <w:r>
            <w:rPr>
              <w:lang w:bidi="hu"/>
            </w:rPr>
            <w:t>Miután beszúrta a képet, jelölje ki ismét. Lépjen a Képeszközök eszközc</w:t>
          </w:r>
          <w:r>
            <w:rPr>
              <w:lang w:bidi="hu"/>
            </w:rPr>
            <w:t>soport Formátum menüjébe. Kattintson a Körülvágás elem alatti legördülő nyílra, és válassza a Kitöltés lehetőséget a listáról. Ezzel automatikusan a helynek megfelelően vágja körül a képet. A képet húzással a megfelelő helyre helyezheti.</w:t>
          </w:r>
        </w:p>
      </w:docPartBody>
    </w:docPart>
    <w:docPart>
      <w:docPartPr>
        <w:name w:val="E9298AC32CE9408CBF472F4A11BE0BA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5E44929-DB00-4181-A41F-CD6114F54E97}"/>
      </w:docPartPr>
      <w:docPartBody>
        <w:p w:rsidR="00000000" w:rsidRDefault="00141F7E">
          <w:pPr>
            <w:pStyle w:val="E9298AC32CE9408CBF472F4A11BE0BA4"/>
          </w:pPr>
          <w:r w:rsidRPr="00CB0055">
            <w:rPr>
              <w:lang w:bidi="hu"/>
            </w:rPr>
            <w:t>Kapcsolat</w:t>
          </w:r>
        </w:p>
      </w:docPartBody>
    </w:docPart>
    <w:docPart>
      <w:docPartPr>
        <w:name w:val="4A23EBA1244D49D883B5F6A36E52FB5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4771FE5-0C19-454D-B08A-D6D91C55EEF4}"/>
      </w:docPartPr>
      <w:docPartBody>
        <w:p w:rsidR="00000000" w:rsidRDefault="00141F7E">
          <w:pPr>
            <w:pStyle w:val="4A23EBA1244D49D883B5F6A36E52FB50"/>
          </w:pPr>
          <w:r w:rsidRPr="004D3011">
            <w:rPr>
              <w:lang w:bidi="hu"/>
            </w:rPr>
            <w:t>TELEFONSZÁM:</w:t>
          </w:r>
        </w:p>
      </w:docPartBody>
    </w:docPart>
    <w:docPart>
      <w:docPartPr>
        <w:name w:val="D09D0EC36BA44BE0B294F50440E07B8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9F6D2F6-62A2-4977-A359-35401E25D03E}"/>
      </w:docPartPr>
      <w:docPartBody>
        <w:p w:rsidR="00000000" w:rsidRDefault="00141F7E">
          <w:pPr>
            <w:pStyle w:val="D09D0EC36BA44BE0B294F50440E07B86"/>
          </w:pPr>
          <w:r>
            <w:rPr>
              <w:lang w:bidi="hu"/>
            </w:rPr>
            <w:t>678-555-0103</w:t>
          </w:r>
        </w:p>
      </w:docPartBody>
    </w:docPart>
    <w:docPart>
      <w:docPartPr>
        <w:name w:val="AE2E8733BF9E453D8BC71BE3679655E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FBD73D0-D183-4187-97C1-7E2201A22B82}"/>
      </w:docPartPr>
      <w:docPartBody>
        <w:p w:rsidR="00000000" w:rsidRDefault="00141F7E">
          <w:pPr>
            <w:pStyle w:val="AE2E8733BF9E453D8BC71BE3679655EB"/>
          </w:pPr>
          <w:r w:rsidRPr="004D3011">
            <w:rPr>
              <w:lang w:bidi="hu"/>
            </w:rPr>
            <w:t>WEBHELY:</w:t>
          </w:r>
        </w:p>
      </w:docPartBody>
    </w:docPart>
    <w:docPart>
      <w:docPartPr>
        <w:name w:val="A7B022E279E742D49EA67027C747F6B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9E51877-B9FA-448F-9103-D26DC823A4CD}"/>
      </w:docPartPr>
      <w:docPartBody>
        <w:p w:rsidR="00000000" w:rsidRDefault="00141F7E">
          <w:pPr>
            <w:pStyle w:val="A7B022E279E742D49EA67027C747F6BE"/>
          </w:pPr>
          <w:r>
            <w:rPr>
              <w:lang w:bidi="hu"/>
            </w:rPr>
            <w:t>Ide kerül a webhely címe</w:t>
          </w:r>
        </w:p>
      </w:docPartBody>
    </w:docPart>
    <w:docPart>
      <w:docPartPr>
        <w:name w:val="D2D6B8222BA9468D845254B5870E202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F323755-7AF2-484B-A92B-84E8535B62A8}"/>
      </w:docPartPr>
      <w:docPartBody>
        <w:p w:rsidR="00000000" w:rsidRDefault="00141F7E">
          <w:pPr>
            <w:pStyle w:val="D2D6B8222BA9468D845254B5870E202A"/>
          </w:pPr>
          <w:r w:rsidRPr="004D3011">
            <w:rPr>
              <w:lang w:bidi="hu"/>
            </w:rPr>
            <w:t>E-MAIL-CÍM:</w:t>
          </w:r>
        </w:p>
      </w:docPartBody>
    </w:docPart>
    <w:docPart>
      <w:docPartPr>
        <w:name w:val="A5662080E1674D8D8C9E9F0CDE046E8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8DB0636-475A-4A71-9A44-37BC21270679}"/>
      </w:docPartPr>
      <w:docPartBody>
        <w:p w:rsidR="00000000" w:rsidRDefault="00141F7E">
          <w:pPr>
            <w:pStyle w:val="A5662080E1674D8D8C9E9F0CDE046E80"/>
          </w:pPr>
          <w:r w:rsidRPr="00E4381A">
            <w:rPr>
              <w:rStyle w:val="Hiperhivatkozs"/>
              <w:lang w:bidi="hu"/>
            </w:rPr>
            <w:t>valaki@example.com</w:t>
          </w:r>
          <w:hyperlink r:id="rId4" w:history="1">
            <w:r>
              <w:rPr>
                <w:rStyle w:val="Hiperhivatkozs"/>
              </w:rPr>
              <w:t>mailto:emailgoeshere@example.com</w:t>
            </w:r>
          </w:hyperlink>
        </w:p>
      </w:docPartBody>
    </w:docPart>
    <w:docPart>
      <w:docPartPr>
        <w:name w:val="9B9AA6B45DDF4D47BE684DD6259D394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8AE5D93-7B04-4B84-8C51-B118C4859613}"/>
      </w:docPartPr>
      <w:docPartBody>
        <w:p w:rsidR="00000000" w:rsidRDefault="00141F7E">
          <w:pPr>
            <w:pStyle w:val="9B9AA6B45DDF4D47BE684DD6259D394B"/>
          </w:pPr>
          <w:r w:rsidRPr="00CB0055">
            <w:rPr>
              <w:lang w:bidi="hu"/>
            </w:rPr>
            <w:t>Hobbik</w:t>
          </w:r>
        </w:p>
      </w:docPartBody>
    </w:docPart>
    <w:docPart>
      <w:docPartPr>
        <w:name w:val="48D04AD24D0343279F278E6906C25A2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9504148-B81D-4FB2-ADE1-E5FA0A32D25D}"/>
      </w:docPartPr>
      <w:docPartBody>
        <w:p w:rsidR="00000000" w:rsidRDefault="00141F7E">
          <w:pPr>
            <w:pStyle w:val="48D04AD24D0343279F278E6906C25A21"/>
          </w:pPr>
          <w:r w:rsidRPr="004D3011">
            <w:rPr>
              <w:lang w:bidi="hu"/>
            </w:rPr>
            <w:t>Hobbi 1</w:t>
          </w:r>
        </w:p>
      </w:docPartBody>
    </w:docPart>
    <w:docPart>
      <w:docPartPr>
        <w:name w:val="A9FF74C7979147AE820C8E9D53CDA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31144F-9840-49B2-9296-722CB52AD19A}"/>
      </w:docPartPr>
      <w:docPartBody>
        <w:p w:rsidR="00000000" w:rsidRDefault="00141F7E">
          <w:pPr>
            <w:pStyle w:val="A9FF74C7979147AE820C8E9D53CDADCF"/>
          </w:pPr>
          <w:r w:rsidRPr="004D3011">
            <w:rPr>
              <w:lang w:bidi="hu"/>
            </w:rPr>
            <w:t>Hobbi 2</w:t>
          </w:r>
        </w:p>
      </w:docPartBody>
    </w:docPart>
    <w:docPart>
      <w:docPartPr>
        <w:name w:val="3522F9CB8B7543769C2CBF1F8B40F24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3F984EE-5B58-4FF3-966D-36B63080AB12}"/>
      </w:docPartPr>
      <w:docPartBody>
        <w:p w:rsidR="00000000" w:rsidRDefault="00141F7E">
          <w:pPr>
            <w:pStyle w:val="3522F9CB8B7543769C2CBF1F8B40F246"/>
          </w:pPr>
          <w:r w:rsidRPr="004D3011">
            <w:rPr>
              <w:lang w:bidi="hu"/>
            </w:rPr>
            <w:t>Hobbi 3</w:t>
          </w:r>
        </w:p>
      </w:docPartBody>
    </w:docPart>
    <w:docPart>
      <w:docPartPr>
        <w:name w:val="963654E32053439E99423A0CBC8986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061D62C-DA3E-4FBD-AB93-A9E1580874DD}"/>
      </w:docPartPr>
      <w:docPartBody>
        <w:p w:rsidR="00000000" w:rsidRDefault="00141F7E">
          <w:pPr>
            <w:pStyle w:val="963654E32053439E99423A0CBC8986BB"/>
          </w:pPr>
          <w:r w:rsidRPr="004D3011">
            <w:rPr>
              <w:lang w:bidi="hu"/>
            </w:rPr>
            <w:t>Hobbi 4</w:t>
          </w:r>
        </w:p>
      </w:docPartBody>
    </w:docPart>
    <w:docPart>
      <w:docPartPr>
        <w:name w:val="19EE7DE7F4D24ADA9EF6780FE9057D0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A542ADE-E682-43DD-913E-39DA20E1AFA1}"/>
      </w:docPartPr>
      <w:docPartBody>
        <w:p w:rsidR="00000000" w:rsidRDefault="00141F7E">
          <w:pPr>
            <w:pStyle w:val="19EE7DE7F4D24ADA9EF6780FE9057D0A"/>
          </w:pPr>
          <w:r w:rsidRPr="00036450">
            <w:rPr>
              <w:lang w:bidi="hu"/>
            </w:rPr>
            <w:t>TANULMÁNYOK</w:t>
          </w:r>
        </w:p>
      </w:docPartBody>
    </w:docPart>
    <w:docPart>
      <w:docPartPr>
        <w:name w:val="1EEE14347873463C89B4F415AE0B8B5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C6DD816-9A35-4939-ADD1-FEAD14BEEB79}"/>
      </w:docPartPr>
      <w:docPartBody>
        <w:p w:rsidR="00000000" w:rsidRDefault="00141F7E">
          <w:pPr>
            <w:pStyle w:val="1EEE14347873463C89B4F415AE0B8B5D"/>
          </w:pPr>
          <w:r w:rsidRPr="00B359E4">
            <w:rPr>
              <w:lang w:bidi="hu"/>
            </w:rPr>
            <w:t>[Intézmény neve]</w:t>
          </w:r>
        </w:p>
      </w:docPartBody>
    </w:docPart>
    <w:docPart>
      <w:docPartPr>
        <w:name w:val="E550BCC03E0E4B59A2005472F6FF745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D7ED0B2-2172-49E8-83EF-88E05D9877F8}"/>
      </w:docPartPr>
      <w:docPartBody>
        <w:p w:rsidR="00000000" w:rsidRDefault="00141F7E">
          <w:pPr>
            <w:pStyle w:val="E550BCC03E0E4B59A2005472F6FF7452"/>
          </w:pPr>
          <w:r w:rsidRPr="00B359E4">
            <w:rPr>
              <w:lang w:bidi="hu"/>
            </w:rPr>
            <w:t>[Kezdő dátum]</w:t>
          </w:r>
        </w:p>
      </w:docPartBody>
    </w:docPart>
    <w:docPart>
      <w:docPartPr>
        <w:name w:val="D364DA426E7F4D4CA4B862C47D6C9F4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FF54DCB-9FCF-40F9-8768-A2C825BECC32}"/>
      </w:docPartPr>
      <w:docPartBody>
        <w:p w:rsidR="00000000" w:rsidRDefault="00141F7E">
          <w:pPr>
            <w:pStyle w:val="D364DA426E7F4D4CA4B862C47D6C9F47"/>
          </w:pPr>
          <w:r w:rsidRPr="00B359E4">
            <w:rPr>
              <w:lang w:bidi="hu"/>
            </w:rPr>
            <w:t>[Záró dátum]</w:t>
          </w:r>
        </w:p>
      </w:docPartBody>
    </w:docPart>
    <w:docPart>
      <w:docPartPr>
        <w:name w:val="E56BEBB5A1CE47A59D9EF578DC7B488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6BB813B-8DF4-436A-A411-54163E9130F9}"/>
      </w:docPartPr>
      <w:docPartBody>
        <w:p w:rsidR="00000000" w:rsidRDefault="00141F7E">
          <w:pPr>
            <w:pStyle w:val="E56BEBB5A1CE47A59D9EF578DC7B4880"/>
          </w:pPr>
          <w:r w:rsidRPr="00036450">
            <w:rPr>
              <w:lang w:bidi="hu"/>
            </w:rPr>
            <w:t>[Nyugodtan büszkélkedjen el a tanulmányi átlagával, az elnyert díjakkal és dicséretekkel. Röviden a tanulmányait is összefoglalhatja.]</w:t>
          </w:r>
        </w:p>
      </w:docPartBody>
    </w:docPart>
    <w:docPart>
      <w:docPartPr>
        <w:name w:val="47ED7996C41B4DE48D4C2626A9ED57D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86867ED-026F-4D2A-A391-135EAAD5FC33}"/>
      </w:docPartPr>
      <w:docPartBody>
        <w:p w:rsidR="00000000" w:rsidRDefault="00141F7E">
          <w:pPr>
            <w:pStyle w:val="47ED7996C41B4DE48D4C2626A9ED57DD"/>
          </w:pPr>
          <w:r w:rsidRPr="00036450">
            <w:rPr>
              <w:lang w:bidi="hu"/>
            </w:rPr>
            <w:t>MUNKATAPASZTALAT</w:t>
          </w:r>
        </w:p>
      </w:docPartBody>
    </w:docPart>
    <w:docPart>
      <w:docPartPr>
        <w:name w:val="8D63D0A3FA25478CBA70C949FE272EE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16FD81F-A4D5-4575-9305-E1A2DBC5E4EB}"/>
      </w:docPartPr>
      <w:docPartBody>
        <w:p w:rsidR="00000000" w:rsidRDefault="00141F7E">
          <w:pPr>
            <w:pStyle w:val="8D63D0A3FA25478CBA70C949FE272EEF"/>
          </w:pPr>
          <w:r w:rsidRPr="00036450">
            <w:rPr>
              <w:lang w:bidi="hu"/>
            </w:rPr>
            <w:t>[Cég neve]</w:t>
          </w:r>
        </w:p>
      </w:docPartBody>
    </w:docPart>
    <w:docPart>
      <w:docPartPr>
        <w:name w:val="5966EAFDE73341D998FC53CD93E8E80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039C1A6-E2C5-405F-AFC3-A9F45F92FAAC}"/>
      </w:docPartPr>
      <w:docPartBody>
        <w:p w:rsidR="00000000" w:rsidRDefault="00141F7E">
          <w:pPr>
            <w:pStyle w:val="5966EAFDE73341D998FC53CD93E8E800"/>
          </w:pPr>
          <w:r w:rsidRPr="00036450">
            <w:rPr>
              <w:lang w:bidi="hu"/>
            </w:rPr>
            <w:t>[Beosztás]</w:t>
          </w:r>
        </w:p>
      </w:docPartBody>
    </w:docPart>
    <w:docPart>
      <w:docPartPr>
        <w:name w:val="70CE27FBA96C47609E75BD4C741A538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5B5AA12-F73F-4407-A591-40C17FDEA518}"/>
      </w:docPartPr>
      <w:docPartBody>
        <w:p w:rsidR="00000000" w:rsidRDefault="00141F7E">
          <w:pPr>
            <w:pStyle w:val="70CE27FBA96C47609E75BD4C741A538E"/>
          </w:pPr>
          <w:r w:rsidRPr="00036450">
            <w:rPr>
              <w:lang w:bidi="hu"/>
            </w:rPr>
            <w:t>[Kezdő dátum]</w:t>
          </w:r>
        </w:p>
      </w:docPartBody>
    </w:docPart>
    <w:docPart>
      <w:docPartPr>
        <w:name w:val="70435DB6879145678D158BD7F642848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3243C3F-98A0-4E3D-A9C0-A4FE7D274B71}"/>
      </w:docPartPr>
      <w:docPartBody>
        <w:p w:rsidR="00000000" w:rsidRDefault="00141F7E">
          <w:pPr>
            <w:pStyle w:val="70435DB6879145678D158BD7F6428480"/>
          </w:pPr>
          <w:r w:rsidRPr="00036450">
            <w:rPr>
              <w:lang w:bidi="hu"/>
            </w:rPr>
            <w:t>[Záró dátum]</w:t>
          </w:r>
        </w:p>
      </w:docPartBody>
    </w:docPart>
    <w:docPart>
      <w:docPartPr>
        <w:name w:val="BB2231136051462C83546EF8699770A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F72E232-D979-4EDE-BCCA-F60F9BE7A567}"/>
      </w:docPartPr>
      <w:docPartBody>
        <w:p w:rsidR="00000000" w:rsidRDefault="00141F7E">
          <w:pPr>
            <w:pStyle w:val="BB2231136051462C83546EF8699770A9"/>
          </w:pPr>
          <w:r w:rsidRPr="00036450">
            <w:rPr>
              <w:lang w:bidi="hu"/>
            </w:rPr>
            <w:t>[Ismertesse a munkakörét és az elért eredményeket. Soroljon fel példákat is, de fogalmazzon tömören.]</w:t>
          </w:r>
        </w:p>
      </w:docPartBody>
    </w:docPart>
    <w:docPart>
      <w:docPartPr>
        <w:name w:val="EB3AEBD389934C48A73F8C72FBF8BC4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A676AF6-D04B-4534-9AAD-783FDB12D5C5}"/>
      </w:docPartPr>
      <w:docPartBody>
        <w:p w:rsidR="00000000" w:rsidRDefault="00141F7E">
          <w:pPr>
            <w:pStyle w:val="EB3AEBD389934C48A73F8C72FBF8BC49"/>
          </w:pPr>
          <w:r w:rsidRPr="004D3011">
            <w:rPr>
              <w:lang w:bidi="hu"/>
            </w:rPr>
            <w:t>[Cég neve]</w:t>
          </w:r>
        </w:p>
      </w:docPartBody>
    </w:docPart>
    <w:docPart>
      <w:docPartPr>
        <w:name w:val="84681063A677451AAB18AEDA08EEA9C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BCBBE9F-7A2D-4B70-831D-C7EE0BA11D74}"/>
      </w:docPartPr>
      <w:docPartBody>
        <w:p w:rsidR="00000000" w:rsidRDefault="00141F7E">
          <w:pPr>
            <w:pStyle w:val="84681063A677451AAB18AEDA08EEA9CC"/>
          </w:pPr>
          <w:r w:rsidRPr="004D3011">
            <w:rPr>
              <w:lang w:bidi="hu"/>
            </w:rPr>
            <w:t>[Beosztás]</w:t>
          </w:r>
        </w:p>
      </w:docPartBody>
    </w:docPart>
    <w:docPart>
      <w:docPartPr>
        <w:name w:val="AB2AC5CC7FC049D6B0BBC252E3D4ACE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0FCD702-2889-4753-A688-17AC7B09DC73}"/>
      </w:docPartPr>
      <w:docPartBody>
        <w:p w:rsidR="00000000" w:rsidRDefault="00141F7E">
          <w:pPr>
            <w:pStyle w:val="AB2AC5CC7FC049D6B0BBC252E3D4ACE7"/>
          </w:pPr>
          <w:r w:rsidRPr="004D3011">
            <w:rPr>
              <w:lang w:bidi="hu"/>
            </w:rPr>
            <w:t>[Kezdő dátum]</w:t>
          </w:r>
        </w:p>
      </w:docPartBody>
    </w:docPart>
    <w:docPart>
      <w:docPartPr>
        <w:name w:val="7C535D7A9C9B48B2B3C81A8CBF66848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610EC5-028E-4536-9FEE-91A35A68A4C3}"/>
      </w:docPartPr>
      <w:docPartBody>
        <w:p w:rsidR="00000000" w:rsidRDefault="00141F7E">
          <w:pPr>
            <w:pStyle w:val="7C535D7A9C9B48B2B3C81A8CBF66848C"/>
          </w:pPr>
          <w:r w:rsidRPr="004D3011">
            <w:rPr>
              <w:lang w:bidi="hu"/>
            </w:rPr>
            <w:t>[Záró dátum]</w:t>
          </w:r>
        </w:p>
      </w:docPartBody>
    </w:docPart>
    <w:docPart>
      <w:docPartPr>
        <w:name w:val="217E531D0CBB493FBB01A2257DE5AB4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38DCD96-E2F3-4963-819F-BBDEB82D9AEA}"/>
      </w:docPartPr>
      <w:docPartBody>
        <w:p w:rsidR="00000000" w:rsidRDefault="00141F7E">
          <w:pPr>
            <w:pStyle w:val="217E531D0CBB493FBB01A2257DE5AB4B"/>
          </w:pPr>
          <w:r w:rsidRPr="004D3011">
            <w:rPr>
              <w:lang w:bidi="hu"/>
            </w:rPr>
            <w:t>[Ismertesse a munkakörét és az elért eredményeket. Soroljon fel példákat is, de fogalmazzon tömören.]</w:t>
          </w:r>
        </w:p>
      </w:docPartBody>
    </w:docPart>
    <w:docPart>
      <w:docPartPr>
        <w:name w:val="FF5BC225915440F89C774508C96DBC5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2ABBAD5-3F8C-40AD-BD0D-E8A7DD4D7E86}"/>
      </w:docPartPr>
      <w:docPartBody>
        <w:p w:rsidR="00000000" w:rsidRDefault="00141F7E">
          <w:pPr>
            <w:pStyle w:val="FF5BC225915440F89C774508C96DBC5B"/>
          </w:pPr>
          <w:r w:rsidRPr="004D3011">
            <w:rPr>
              <w:lang w:bidi="hu"/>
            </w:rPr>
            <w:t>[Cég neve]</w:t>
          </w:r>
        </w:p>
      </w:docPartBody>
    </w:docPart>
    <w:docPart>
      <w:docPartPr>
        <w:name w:val="4E1504DE3D494358B9F76F1001E9022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425AAF5-B818-4A5B-9795-DC60A783A388}"/>
      </w:docPartPr>
      <w:docPartBody>
        <w:p w:rsidR="00000000" w:rsidRDefault="00141F7E">
          <w:pPr>
            <w:pStyle w:val="4E1504DE3D494358B9F76F1001E9022D"/>
          </w:pPr>
          <w:r w:rsidRPr="004D3011">
            <w:rPr>
              <w:lang w:bidi="hu"/>
            </w:rPr>
            <w:t>[Beosztás]</w:t>
          </w:r>
        </w:p>
      </w:docPartBody>
    </w:docPart>
    <w:docPart>
      <w:docPartPr>
        <w:name w:val="6CEFE3490DCE4F929C26E9293EF8763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334C7BA-680A-4A32-BA90-EB60ACC8DCFE}"/>
      </w:docPartPr>
      <w:docPartBody>
        <w:p w:rsidR="00000000" w:rsidRDefault="00141F7E">
          <w:pPr>
            <w:pStyle w:val="6CEFE3490DCE4F929C26E9293EF87632"/>
          </w:pPr>
          <w:r w:rsidRPr="004D3011">
            <w:rPr>
              <w:lang w:bidi="hu"/>
            </w:rPr>
            <w:t>[Kezdő dátum]</w:t>
          </w:r>
        </w:p>
      </w:docPartBody>
    </w:docPart>
    <w:docPart>
      <w:docPartPr>
        <w:name w:val="F6317DFD094F4D3B871188B0ED7D0E8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5DBD598-7269-4659-9C9C-D96182B2629C}"/>
      </w:docPartPr>
      <w:docPartBody>
        <w:p w:rsidR="00000000" w:rsidRDefault="00141F7E">
          <w:pPr>
            <w:pStyle w:val="F6317DFD094F4D3B871188B0ED7D0E8E"/>
          </w:pPr>
          <w:r w:rsidRPr="004D3011">
            <w:rPr>
              <w:lang w:bidi="hu"/>
            </w:rPr>
            <w:t>[Záró dátum]</w:t>
          </w:r>
        </w:p>
      </w:docPartBody>
    </w:docPart>
    <w:docPart>
      <w:docPartPr>
        <w:name w:val="BD888171BA9A49388028F0C7412F8EE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3A1064D-6596-4824-9A0A-B4742CBC3F42}"/>
      </w:docPartPr>
      <w:docPartBody>
        <w:p w:rsidR="00000000" w:rsidRDefault="00141F7E">
          <w:pPr>
            <w:pStyle w:val="BD888171BA9A49388028F0C7412F8EE4"/>
          </w:pPr>
          <w:r w:rsidRPr="004D3011">
            <w:rPr>
              <w:lang w:bidi="hu"/>
            </w:rPr>
            <w:t xml:space="preserve">[Ismertesse a munkakörét és az elért eredményeket. Soroljon fel példákat is, de fogalmazzon </w:t>
          </w:r>
          <w:r w:rsidRPr="004D3011">
            <w:rPr>
              <w:lang w:bidi="hu"/>
            </w:rPr>
            <w:t>tömören.]</w:t>
          </w:r>
        </w:p>
      </w:docPartBody>
    </w:docPart>
    <w:docPart>
      <w:docPartPr>
        <w:name w:val="E6B8489932724E5F9D5F05955821E45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EE3A76-B1CB-4AC1-8772-C3B128C7735C}"/>
      </w:docPartPr>
      <w:docPartBody>
        <w:p w:rsidR="00000000" w:rsidRDefault="00141F7E">
          <w:pPr>
            <w:pStyle w:val="E6B8489932724E5F9D5F05955821E457"/>
          </w:pPr>
          <w:r w:rsidRPr="00036450">
            <w:rPr>
              <w:rStyle w:val="Cmsor2Char"/>
              <w:lang w:bidi="hu"/>
            </w:rPr>
            <w:t>KÉPZETTSÉG</w:t>
          </w:r>
        </w:p>
      </w:docPartBody>
    </w:docPart>
    <w:docPart>
      <w:docPartPr>
        <w:name w:val="848E6AF5A9C24D32A0F3AA6FE4EB0EC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8DC8875-3BD6-4F58-B733-D7E44D1C4EB1}"/>
      </w:docPartPr>
      <w:docPartBody>
        <w:p w:rsidR="00C5718F" w:rsidRPr="00296009" w:rsidRDefault="00C5718F" w:rsidP="00846D4F">
          <w:r w:rsidRPr="00296009">
            <w:rPr>
              <w:lang w:bidi="hu"/>
            </w:rPr>
            <w:t>Ha így van, nem kell tovább keresnie. A csatolt önéletrajzomból láthatja, hogy többek között teljesítem ezeket az elvárásokat is.</w:t>
          </w:r>
        </w:p>
        <w:p w:rsidR="00C5718F" w:rsidRPr="00296009" w:rsidRDefault="00C5718F" w:rsidP="00846D4F">
          <w:r w:rsidRPr="00296009">
            <w:rPr>
              <w:lang w:bidi="hu"/>
            </w:rPr>
            <w:t>Szeretnék lehetőséget kérni ennek megbeszélésére a [</w:t>
          </w:r>
          <w:r w:rsidRPr="00296009">
            <w:rPr>
              <w:rStyle w:val="Szrkeszveg"/>
              <w:color w:val="000000" w:themeColor="text1"/>
              <w:lang w:bidi="hu"/>
            </w:rPr>
            <w:t>Cégnév]</w:t>
          </w:r>
          <w:r w:rsidRPr="00296009">
            <w:rPr>
              <w:lang w:bidi="hu"/>
            </w:rPr>
            <w:t xml:space="preserve"> cégtől. Egy interjú megbeszéléséhez kérem, hogy hívjanak ezen a számon: [</w:t>
          </w:r>
          <w:r w:rsidRPr="00296009">
            <w:rPr>
              <w:rStyle w:val="Szrkeszveg"/>
              <w:color w:val="000000" w:themeColor="text1"/>
              <w:lang w:bidi="hu"/>
            </w:rPr>
            <w:t>telefonszám]</w:t>
          </w:r>
          <w:r w:rsidRPr="00296009">
            <w:rPr>
              <w:lang w:bidi="hu"/>
            </w:rPr>
            <w:t>. Rendelkezésre állok [</w:t>
          </w:r>
          <w:r w:rsidRPr="00296009">
            <w:rPr>
              <w:rStyle w:val="Szrkeszveg"/>
              <w:color w:val="000000" w:themeColor="text1"/>
              <w:lang w:bidi="hu"/>
            </w:rPr>
            <w:t>legkorábbi elérhető időpont]</w:t>
          </w:r>
          <w:r w:rsidRPr="00296009">
            <w:rPr>
              <w:lang w:bidi="hu"/>
            </w:rPr>
            <w:t xml:space="preserve"> és [</w:t>
          </w:r>
          <w:r w:rsidRPr="00296009">
            <w:rPr>
              <w:rStyle w:val="Szrkeszveg"/>
              <w:color w:val="000000" w:themeColor="text1"/>
              <w:lang w:bidi="hu"/>
            </w:rPr>
            <w:t>legkésőbbi elérhető időpont]</w:t>
          </w:r>
          <w:r w:rsidRPr="00296009">
            <w:rPr>
              <w:lang w:bidi="hu"/>
            </w:rPr>
            <w:t xml:space="preserve"> között, de bármikor hagyhatnak üzenetet, és visszahívom Önöket.</w:t>
          </w:r>
        </w:p>
        <w:p w:rsidR="00000000" w:rsidRDefault="00C5718F" w:rsidP="00C5718F">
          <w:pPr>
            <w:pStyle w:val="848E6AF5A9C24D32A0F3AA6FE4EB0ECD"/>
          </w:pPr>
          <w:r w:rsidRPr="00296009">
            <w:rPr>
              <w:lang w:bidi="hu"/>
            </w:rPr>
            <w:t>Köszönöm, hogy időt szántak az önéletrajzom átolvasására. Várom szíves visszajelzésüket.</w:t>
          </w:r>
          <w:r w:rsidRPr="00296009">
            <w:rPr>
              <w:lang w:bidi="hu"/>
            </w:rPr>
            <w:br/>
          </w:r>
          <w:r w:rsidRPr="00296009">
            <w:rPr>
              <w:lang w:bidi="hu"/>
            </w:rPr>
            <w:br/>
            <w:t>Üdvözlettel:</w:t>
          </w:r>
        </w:p>
      </w:docPartBody>
    </w:docPart>
    <w:docPart>
      <w:docPartPr>
        <w:name w:val="94FBF0AB57E9431BBC8546DA0E89371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1DB56E6-4917-42C5-A108-7AD87450F418}"/>
      </w:docPartPr>
      <w:docPartBody>
        <w:p w:rsidR="00000000" w:rsidRDefault="00C5718F" w:rsidP="00C5718F">
          <w:pPr>
            <w:pStyle w:val="94FBF0AB57E9431BBC8546DA0E89371C"/>
          </w:pPr>
          <w:r w:rsidRPr="00BF09B3">
            <w:rPr>
              <w:lang w:bidi="hu"/>
            </w:rPr>
            <w:t>[Az Ön neve]</w:t>
          </w:r>
        </w:p>
      </w:docPartBody>
    </w:docPart>
    <w:docPart>
      <w:docPartPr>
        <w:name w:val="842B321304B34FC289BB4A20906B691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B6B0FBC-9A40-4D04-93BD-15A02CC5AAFE}"/>
      </w:docPartPr>
      <w:docPartBody>
        <w:p w:rsidR="00000000" w:rsidRDefault="00C5718F" w:rsidP="00C5718F">
          <w:pPr>
            <w:pStyle w:val="842B321304B34FC289BB4A20906B6919"/>
          </w:pPr>
          <w:r w:rsidRPr="000629D5">
            <w:rPr>
              <w:lang w:bidi="hu"/>
            </w:rPr>
            <w:t>Melléklet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8F"/>
    <w:rsid w:val="00141F7E"/>
    <w:rsid w:val="00C5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7233AD36DFF45AEAAF8A578F1046344">
    <w:name w:val="47233AD36DFF45AEAAF8A578F1046344"/>
  </w:style>
  <w:style w:type="paragraph" w:customStyle="1" w:styleId="A5170BC42CD54EC18D41003405B6A217">
    <w:name w:val="A5170BC42CD54EC18D41003405B6A217"/>
  </w:style>
  <w:style w:type="paragraph" w:customStyle="1" w:styleId="7DFA7CE5B6DE4B92BF5F2B41ADC210C4">
    <w:name w:val="7DFA7CE5B6DE4B92BF5F2B41ADC210C4"/>
  </w:style>
  <w:style w:type="paragraph" w:customStyle="1" w:styleId="0A39CCF1D0554DCB80BF2BBC81600D38">
    <w:name w:val="0A39CCF1D0554DCB80BF2BBC81600D38"/>
  </w:style>
  <w:style w:type="paragraph" w:customStyle="1" w:styleId="E9298AC32CE9408CBF472F4A11BE0BA4">
    <w:name w:val="E9298AC32CE9408CBF472F4A11BE0BA4"/>
  </w:style>
  <w:style w:type="paragraph" w:customStyle="1" w:styleId="4A23EBA1244D49D883B5F6A36E52FB50">
    <w:name w:val="4A23EBA1244D49D883B5F6A36E52FB50"/>
  </w:style>
  <w:style w:type="paragraph" w:customStyle="1" w:styleId="D09D0EC36BA44BE0B294F50440E07B86">
    <w:name w:val="D09D0EC36BA44BE0B294F50440E07B86"/>
  </w:style>
  <w:style w:type="paragraph" w:customStyle="1" w:styleId="AE2E8733BF9E453D8BC71BE3679655EB">
    <w:name w:val="AE2E8733BF9E453D8BC71BE3679655EB"/>
  </w:style>
  <w:style w:type="paragraph" w:customStyle="1" w:styleId="A7B022E279E742D49EA67027C747F6BE">
    <w:name w:val="A7B022E279E742D49EA67027C747F6BE"/>
  </w:style>
  <w:style w:type="paragraph" w:customStyle="1" w:styleId="D2D6B8222BA9468D845254B5870E202A">
    <w:name w:val="D2D6B8222BA9468D845254B5870E202A"/>
  </w:style>
  <w:style w:type="character" w:styleId="Hiperhivatkozs">
    <w:name w:val="Hyperlink"/>
    <w:basedOn w:val="Bekezdsalapbettpusa"/>
    <w:uiPriority w:val="99"/>
    <w:unhideWhenUsed/>
    <w:rPr>
      <w:color w:val="C45911" w:themeColor="accent2" w:themeShade="BF"/>
      <w:u w:val="single"/>
    </w:rPr>
  </w:style>
  <w:style w:type="paragraph" w:customStyle="1" w:styleId="A5662080E1674D8D8C9E9F0CDE046E80">
    <w:name w:val="A5662080E1674D8D8C9E9F0CDE046E80"/>
  </w:style>
  <w:style w:type="paragraph" w:customStyle="1" w:styleId="9B9AA6B45DDF4D47BE684DD6259D394B">
    <w:name w:val="9B9AA6B45DDF4D47BE684DD6259D394B"/>
  </w:style>
  <w:style w:type="paragraph" w:customStyle="1" w:styleId="48D04AD24D0343279F278E6906C25A21">
    <w:name w:val="48D04AD24D0343279F278E6906C25A21"/>
  </w:style>
  <w:style w:type="paragraph" w:customStyle="1" w:styleId="A9FF74C7979147AE820C8E9D53CDADCF">
    <w:name w:val="A9FF74C7979147AE820C8E9D53CDADCF"/>
  </w:style>
  <w:style w:type="paragraph" w:customStyle="1" w:styleId="3522F9CB8B7543769C2CBF1F8B40F246">
    <w:name w:val="3522F9CB8B7543769C2CBF1F8B40F246"/>
  </w:style>
  <w:style w:type="paragraph" w:customStyle="1" w:styleId="963654E32053439E99423A0CBC8986BB">
    <w:name w:val="963654E32053439E99423A0CBC8986BB"/>
  </w:style>
  <w:style w:type="paragraph" w:customStyle="1" w:styleId="19EE7DE7F4D24ADA9EF6780FE9057D0A">
    <w:name w:val="19EE7DE7F4D24ADA9EF6780FE9057D0A"/>
  </w:style>
  <w:style w:type="paragraph" w:customStyle="1" w:styleId="4860DE885A9A45DAB39588DF43F051AD">
    <w:name w:val="4860DE885A9A45DAB39588DF43F051AD"/>
  </w:style>
  <w:style w:type="paragraph" w:customStyle="1" w:styleId="ECCEE79D4C2643049DECFAA6F8CC8B58">
    <w:name w:val="ECCEE79D4C2643049DECFAA6F8CC8B58"/>
  </w:style>
  <w:style w:type="paragraph" w:customStyle="1" w:styleId="19900F4B3C134C4E98A7BB9CF4D26FE6">
    <w:name w:val="19900F4B3C134C4E98A7BB9CF4D26FE6"/>
  </w:style>
  <w:style w:type="paragraph" w:customStyle="1" w:styleId="1EEE14347873463C89B4F415AE0B8B5D">
    <w:name w:val="1EEE14347873463C89B4F415AE0B8B5D"/>
  </w:style>
  <w:style w:type="paragraph" w:customStyle="1" w:styleId="E550BCC03E0E4B59A2005472F6FF7452">
    <w:name w:val="E550BCC03E0E4B59A2005472F6FF7452"/>
  </w:style>
  <w:style w:type="paragraph" w:customStyle="1" w:styleId="D364DA426E7F4D4CA4B862C47D6C9F47">
    <w:name w:val="D364DA426E7F4D4CA4B862C47D6C9F47"/>
  </w:style>
  <w:style w:type="paragraph" w:customStyle="1" w:styleId="E56BEBB5A1CE47A59D9EF578DC7B4880">
    <w:name w:val="E56BEBB5A1CE47A59D9EF578DC7B4880"/>
  </w:style>
  <w:style w:type="paragraph" w:customStyle="1" w:styleId="47ED7996C41B4DE48D4C2626A9ED57DD">
    <w:name w:val="47ED7996C41B4DE48D4C2626A9ED57DD"/>
  </w:style>
  <w:style w:type="paragraph" w:customStyle="1" w:styleId="8D63D0A3FA25478CBA70C949FE272EEF">
    <w:name w:val="8D63D0A3FA25478CBA70C949FE272EEF"/>
  </w:style>
  <w:style w:type="paragraph" w:customStyle="1" w:styleId="5966EAFDE73341D998FC53CD93E8E800">
    <w:name w:val="5966EAFDE73341D998FC53CD93E8E800"/>
  </w:style>
  <w:style w:type="paragraph" w:customStyle="1" w:styleId="70CE27FBA96C47609E75BD4C741A538E">
    <w:name w:val="70CE27FBA96C47609E75BD4C741A538E"/>
  </w:style>
  <w:style w:type="paragraph" w:customStyle="1" w:styleId="70435DB6879145678D158BD7F6428480">
    <w:name w:val="70435DB6879145678D158BD7F6428480"/>
  </w:style>
  <w:style w:type="paragraph" w:customStyle="1" w:styleId="BB2231136051462C83546EF8699770A9">
    <w:name w:val="BB2231136051462C83546EF8699770A9"/>
  </w:style>
  <w:style w:type="paragraph" w:customStyle="1" w:styleId="EB3AEBD389934C48A73F8C72FBF8BC49">
    <w:name w:val="EB3AEBD389934C48A73F8C72FBF8BC49"/>
  </w:style>
  <w:style w:type="paragraph" w:customStyle="1" w:styleId="84681063A677451AAB18AEDA08EEA9CC">
    <w:name w:val="84681063A677451AAB18AEDA08EEA9CC"/>
  </w:style>
  <w:style w:type="paragraph" w:customStyle="1" w:styleId="AB2AC5CC7FC049D6B0BBC252E3D4ACE7">
    <w:name w:val="AB2AC5CC7FC049D6B0BBC252E3D4ACE7"/>
  </w:style>
  <w:style w:type="paragraph" w:customStyle="1" w:styleId="7C535D7A9C9B48B2B3C81A8CBF66848C">
    <w:name w:val="7C535D7A9C9B48B2B3C81A8CBF66848C"/>
  </w:style>
  <w:style w:type="paragraph" w:customStyle="1" w:styleId="217E531D0CBB493FBB01A2257DE5AB4B">
    <w:name w:val="217E531D0CBB493FBB01A2257DE5AB4B"/>
  </w:style>
  <w:style w:type="paragraph" w:customStyle="1" w:styleId="FF5BC225915440F89C774508C96DBC5B">
    <w:name w:val="FF5BC225915440F89C774508C96DBC5B"/>
  </w:style>
  <w:style w:type="paragraph" w:customStyle="1" w:styleId="4E1504DE3D494358B9F76F1001E9022D">
    <w:name w:val="4E1504DE3D494358B9F76F1001E9022D"/>
  </w:style>
  <w:style w:type="paragraph" w:customStyle="1" w:styleId="6CEFE3490DCE4F929C26E9293EF87632">
    <w:name w:val="6CEFE3490DCE4F929C26E9293EF87632"/>
  </w:style>
  <w:style w:type="paragraph" w:customStyle="1" w:styleId="F6317DFD094F4D3B871188B0ED7D0E8E">
    <w:name w:val="F6317DFD094F4D3B871188B0ED7D0E8E"/>
  </w:style>
  <w:style w:type="paragraph" w:customStyle="1" w:styleId="BD888171BA9A49388028F0C7412F8EE4">
    <w:name w:val="BD888171BA9A49388028F0C7412F8EE4"/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6B8489932724E5F9D5F05955821E457">
    <w:name w:val="E6B8489932724E5F9D5F05955821E457"/>
  </w:style>
  <w:style w:type="character" w:customStyle="1" w:styleId="Szrkeszveg">
    <w:name w:val="Szürke szöveg"/>
    <w:basedOn w:val="Bekezdsalapbettpusa"/>
    <w:uiPriority w:val="4"/>
    <w:semiHidden/>
    <w:qFormat/>
    <w:rsid w:val="00C5718F"/>
    <w:rPr>
      <w:color w:val="808080" w:themeColor="background1" w:themeShade="80"/>
    </w:rPr>
  </w:style>
  <w:style w:type="paragraph" w:customStyle="1" w:styleId="848E6AF5A9C24D32A0F3AA6FE4EB0ECD">
    <w:name w:val="848E6AF5A9C24D32A0F3AA6FE4EB0ECD"/>
    <w:rsid w:val="00C5718F"/>
  </w:style>
  <w:style w:type="paragraph" w:customStyle="1" w:styleId="94FBF0AB57E9431BBC8546DA0E89371C">
    <w:name w:val="94FBF0AB57E9431BBC8546DA0E89371C"/>
    <w:rsid w:val="00C5718F"/>
  </w:style>
  <w:style w:type="paragraph" w:customStyle="1" w:styleId="842B321304B34FC289BB4A20906B6919">
    <w:name w:val="842B321304B34FC289BB4A20906B6919"/>
    <w:rsid w:val="00C571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1274026D3F84C458D99599BE00378CB" ma:contentTypeVersion="13" ma:contentTypeDescription="Új dokumentum létrehozása." ma:contentTypeScope="" ma:versionID="33d6d2a3dee4dfee44b7e270b536f151">
  <xsd:schema xmlns:xsd="http://www.w3.org/2001/XMLSchema" xmlns:xs="http://www.w3.org/2001/XMLSchema" xmlns:p="http://schemas.microsoft.com/office/2006/metadata/properties" xmlns:ns2="99690ed5-5fc3-43b5-aba0-0ea06c63c54f" xmlns:ns3="b1a598d4-5fe6-4323-bc04-b5c6466c9a1b" targetNamespace="http://schemas.microsoft.com/office/2006/metadata/properties" ma:root="true" ma:fieldsID="9a270735c0dc2e8f1d9fbb80f20beecc" ns2:_="" ns3:_="">
    <xsd:import namespace="99690ed5-5fc3-43b5-aba0-0ea06c63c54f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90ed5-5fc3-43b5-aba0-0ea06c63c5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690ed5-5fc3-43b5-aba0-0ea06c63c54f" xsi:nil="true"/>
    <lcf76f155ced4ddcb4097134ff3c332f xmlns="99690ed5-5fc3-43b5-aba0-0ea06c63c54f">
      <Terms xmlns="http://schemas.microsoft.com/office/infopath/2007/PartnerControls"/>
    </lcf76f155ced4ddcb4097134ff3c332f>
    <TaxCatchAll xmlns="b1a598d4-5fe6-4323-bc04-b5c6466c9a1b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49C3FC-6D04-4844-8515-630B3A9AD3BE}"/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Kék és szürke önéletrajz.dotx</Template>
  <TotalTime>0</TotalTime>
  <Pages>3</Pages>
  <Words>382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2024-03-14T12:03:00Z</dcterms:created>
  <dcterms:modified xsi:type="dcterms:W3CDTF">2024-03-14T12:07:00Z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0x01010051274026D3F84C458D99599BE00378CB</vt:lpwstr>
  </property>
</Properties>
</file>